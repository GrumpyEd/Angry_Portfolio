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493B" w14:textId="77777777" w:rsidR="005C47A8" w:rsidRDefault="00626544" w:rsidP="00D27FFD">
      <w:pPr>
        <w:jc w:val="right"/>
      </w:pPr>
      <w:bookmarkStart w:id="0" w:name="_Hlk36027548"/>
      <w:bookmarkEnd w:id="0"/>
      <w:r>
        <w:rPr>
          <w:b/>
          <w:bCs/>
          <w:noProof/>
          <w:color w:val="12123D"/>
          <w:sz w:val="56"/>
          <w:szCs w:val="56"/>
          <w:lang w:val="en-US"/>
        </w:rPr>
        <w:drawing>
          <wp:inline distT="0" distB="0" distL="0" distR="0" wp14:anchorId="4BD60CE3" wp14:editId="6DB94F0E">
            <wp:extent cx="6237246" cy="1666875"/>
            <wp:effectExtent l="19050" t="0" r="0" b="0"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46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4C87" w14:textId="77777777" w:rsidR="00015028" w:rsidRDefault="00B92512" w:rsidP="00D65B6E">
      <w:pPr>
        <w:pStyle w:val="Apakvirsraksts"/>
        <w:rPr>
          <w:rFonts w:eastAsiaTheme="majorEastAsia" w:cstheme="majorBidi"/>
          <w:b/>
          <w:color w:val="12123D"/>
          <w:spacing w:val="-10"/>
          <w:kern w:val="28"/>
          <w:sz w:val="56"/>
          <w:szCs w:val="56"/>
        </w:rPr>
      </w:pPr>
      <w:r>
        <w:rPr>
          <w:rFonts w:eastAsiaTheme="majorEastAsia" w:cstheme="majorBidi"/>
          <w:b/>
          <w:color w:val="12123D"/>
          <w:spacing w:val="-10"/>
          <w:kern w:val="28"/>
          <w:sz w:val="56"/>
          <w:szCs w:val="56"/>
        </w:rPr>
        <w:t>Engures Saieta nama aplikācija</w:t>
      </w:r>
    </w:p>
    <w:p w14:paraId="09D0A6B2" w14:textId="77777777" w:rsidR="0073526F" w:rsidRDefault="00B92512" w:rsidP="008C45AD">
      <w:pPr>
        <w:pStyle w:val="Apakvirsraksts"/>
      </w:pPr>
      <w:r>
        <w:t>Administratora rokasgrāmata</w:t>
      </w:r>
    </w:p>
    <w:p w14:paraId="2497B15D" w14:textId="77777777" w:rsidR="008C45AD" w:rsidRDefault="008C45AD" w:rsidP="008C45AD">
      <w:pPr>
        <w:pStyle w:val="SubSubtitle"/>
      </w:pPr>
      <w:r w:rsidRPr="008C45AD">
        <w:t>Versija 1.0</w:t>
      </w:r>
    </w:p>
    <w:p w14:paraId="6A7C0730" w14:textId="77777777" w:rsidR="00477545" w:rsidRDefault="00B92512" w:rsidP="00477545">
      <w:pPr>
        <w:jc w:val="right"/>
      </w:pPr>
      <w:r>
        <w:t>24</w:t>
      </w:r>
      <w:r w:rsidR="00477545">
        <w:t>.0</w:t>
      </w:r>
      <w:r>
        <w:t>3</w:t>
      </w:r>
      <w:r w:rsidR="00477545">
        <w:t>.20</w:t>
      </w:r>
      <w:r>
        <w:t>20</w:t>
      </w:r>
      <w:r w:rsidR="00477545">
        <w:t>.</w:t>
      </w:r>
    </w:p>
    <w:p w14:paraId="332CA470" w14:textId="77777777" w:rsidR="00A57D37" w:rsidRPr="00A57D37" w:rsidRDefault="00A57D37" w:rsidP="005101A1">
      <w:pPr>
        <w:spacing w:before="1320"/>
        <w:rPr>
          <w:rStyle w:val="Izteiksmgs"/>
        </w:rPr>
      </w:pPr>
      <w:r w:rsidRPr="00A57D37">
        <w:rPr>
          <w:rStyle w:val="Izteiksmgs"/>
        </w:rPr>
        <w:t xml:space="preserve">Izstrādātājs: </w:t>
      </w:r>
      <w:r w:rsidRPr="00A57D37">
        <w:rPr>
          <w:rStyle w:val="Izteiksmgs"/>
        </w:rPr>
        <w:tab/>
        <w:t>SIA “Cloud Enterprise Systems”</w:t>
      </w:r>
    </w:p>
    <w:p w14:paraId="52AD3B05" w14:textId="77777777" w:rsidR="00A57D37" w:rsidRDefault="00A57D37" w:rsidP="00237045">
      <w:pPr>
        <w:tabs>
          <w:tab w:val="left" w:pos="2160"/>
        </w:tabs>
      </w:pPr>
      <w:r>
        <w:t>Adrese:</w:t>
      </w:r>
      <w:r>
        <w:tab/>
        <w:t>P</w:t>
      </w:r>
      <w:r w:rsidR="00B92512">
        <w:t>asta</w:t>
      </w:r>
      <w:r>
        <w:t xml:space="preserve"> iela </w:t>
      </w:r>
      <w:r w:rsidR="00B92512">
        <w:t>4</w:t>
      </w:r>
      <w:r>
        <w:t>7, Jelgava</w:t>
      </w:r>
      <w:r w:rsidR="001C47AB">
        <w:t>, LV-300</w:t>
      </w:r>
      <w:r w:rsidR="00B92512">
        <w:t>1</w:t>
      </w:r>
    </w:p>
    <w:p w14:paraId="5ABE22F4" w14:textId="77777777" w:rsidR="00A57D37" w:rsidRDefault="00A57D37" w:rsidP="00237045">
      <w:pPr>
        <w:tabs>
          <w:tab w:val="left" w:pos="2160"/>
        </w:tabs>
      </w:pPr>
      <w:r>
        <w:t>Tālrunis:</w:t>
      </w:r>
      <w:r>
        <w:tab/>
      </w:r>
      <w:r w:rsidR="009E148B">
        <w:t xml:space="preserve">+371 </w:t>
      </w:r>
      <w:r>
        <w:t>29347935</w:t>
      </w:r>
    </w:p>
    <w:p w14:paraId="4B4FD94F" w14:textId="77777777" w:rsidR="00D92462" w:rsidRDefault="00A57D37" w:rsidP="00237045">
      <w:pPr>
        <w:tabs>
          <w:tab w:val="left" w:pos="2160"/>
          <w:tab w:val="left" w:pos="7866"/>
        </w:tabs>
      </w:pPr>
      <w:r>
        <w:t>E-pasts:</w:t>
      </w:r>
      <w:r>
        <w:tab/>
      </w:r>
      <w:r w:rsidR="005101A1" w:rsidRPr="00477545">
        <w:t>info@ces.lv</w:t>
      </w:r>
    </w:p>
    <w:p w14:paraId="51509067" w14:textId="77777777" w:rsidR="005101A1" w:rsidRDefault="005101A1" w:rsidP="00237045">
      <w:pPr>
        <w:tabs>
          <w:tab w:val="left" w:pos="2160"/>
          <w:tab w:val="left" w:pos="3402"/>
          <w:tab w:val="left" w:pos="5220"/>
        </w:tabs>
      </w:pPr>
      <w:r>
        <w:t>Autor</w:t>
      </w:r>
      <w:r w:rsidR="00325795">
        <w:t>s</w:t>
      </w:r>
      <w:r>
        <w:t>:</w:t>
      </w:r>
      <w:r>
        <w:tab/>
        <w:t>Mārtiņš Štāls</w:t>
      </w:r>
      <w:r w:rsidR="00B6556B">
        <w:tab/>
      </w:r>
      <w:r>
        <w:t>martins@ces.lv</w:t>
      </w:r>
    </w:p>
    <w:p w14:paraId="1AC09E0E" w14:textId="77777777" w:rsidR="005101A1" w:rsidRDefault="005101A1" w:rsidP="00015028">
      <w:pPr>
        <w:tabs>
          <w:tab w:val="left" w:pos="1418"/>
          <w:tab w:val="left" w:pos="3402"/>
          <w:tab w:val="left" w:pos="7866"/>
        </w:tabs>
      </w:pPr>
      <w:r>
        <w:tab/>
      </w:r>
    </w:p>
    <w:p w14:paraId="6A7C425F" w14:textId="77777777" w:rsidR="00B92512" w:rsidRDefault="00D92462" w:rsidP="005101A1">
      <w:pPr>
        <w:pStyle w:val="SubSubtitle2"/>
      </w:pPr>
      <w:r>
        <w:t>Jelgava, 20</w:t>
      </w:r>
      <w:r w:rsidR="00B92512">
        <w:t>20</w:t>
      </w:r>
    </w:p>
    <w:p w14:paraId="3C0B14B2" w14:textId="77777777" w:rsidR="00B92512" w:rsidRDefault="00B92512">
      <w:pPr>
        <w:jc w:val="left"/>
        <w:rPr>
          <w:rFonts w:eastAsiaTheme="minorEastAsia"/>
          <w:spacing w:val="15"/>
        </w:rPr>
      </w:pPr>
      <w:r>
        <w:br w:type="page"/>
      </w:r>
    </w:p>
    <w:p w14:paraId="1025D6DF" w14:textId="77777777" w:rsidR="00A57D37" w:rsidRDefault="00B92512" w:rsidP="00B92512">
      <w:pPr>
        <w:pStyle w:val="SubSubtitle"/>
      </w:pPr>
      <w:r>
        <w:lastRenderedPageBreak/>
        <w:t>Izmaiņu tabula</w:t>
      </w:r>
    </w:p>
    <w:tbl>
      <w:tblPr>
        <w:tblStyle w:val="Reatabula"/>
        <w:tblW w:w="10031" w:type="dxa"/>
        <w:tblLook w:val="04A0" w:firstRow="1" w:lastRow="0" w:firstColumn="1" w:lastColumn="0" w:noHBand="0" w:noVBand="1"/>
      </w:tblPr>
      <w:tblGrid>
        <w:gridCol w:w="961"/>
        <w:gridCol w:w="5160"/>
        <w:gridCol w:w="2040"/>
        <w:gridCol w:w="1870"/>
      </w:tblGrid>
      <w:tr w:rsidR="00B92512" w:rsidRPr="009A41BC" w14:paraId="1FA649FF" w14:textId="77777777" w:rsidTr="00B92512">
        <w:tc>
          <w:tcPr>
            <w:tcW w:w="961" w:type="dxa"/>
          </w:tcPr>
          <w:p w14:paraId="16B0D333" w14:textId="77777777" w:rsidR="00B92512" w:rsidRPr="009A41BC" w:rsidRDefault="00B92512" w:rsidP="00744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Versija</w:t>
            </w:r>
          </w:p>
        </w:tc>
        <w:tc>
          <w:tcPr>
            <w:tcW w:w="5160" w:type="dxa"/>
          </w:tcPr>
          <w:p w14:paraId="18A3091F" w14:textId="77777777" w:rsidR="00B92512" w:rsidRPr="00B92512" w:rsidRDefault="00B92512" w:rsidP="0074486B">
            <w:pPr>
              <w:rPr>
                <w:bCs/>
                <w:sz w:val="24"/>
                <w:szCs w:val="24"/>
              </w:rPr>
            </w:pPr>
            <w:r w:rsidRPr="00B92512">
              <w:rPr>
                <w:bCs/>
                <w:sz w:val="24"/>
                <w:szCs w:val="24"/>
              </w:rPr>
              <w:t>Apraksts</w:t>
            </w:r>
          </w:p>
        </w:tc>
        <w:tc>
          <w:tcPr>
            <w:tcW w:w="2040" w:type="dxa"/>
          </w:tcPr>
          <w:p w14:paraId="41A1A994" w14:textId="77777777" w:rsidR="00B92512" w:rsidRPr="00B92512" w:rsidRDefault="00B92512" w:rsidP="00B92512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Autors</w:t>
            </w:r>
          </w:p>
        </w:tc>
        <w:tc>
          <w:tcPr>
            <w:tcW w:w="1870" w:type="dxa"/>
          </w:tcPr>
          <w:p w14:paraId="71F358E5" w14:textId="77777777" w:rsidR="00B92512" w:rsidRPr="00B92512" w:rsidRDefault="00B92512" w:rsidP="00B92512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Datums</w:t>
            </w:r>
          </w:p>
        </w:tc>
      </w:tr>
      <w:tr w:rsidR="00B92512" w:rsidRPr="009A41BC" w14:paraId="19AD0222" w14:textId="77777777" w:rsidTr="00B92512">
        <w:tc>
          <w:tcPr>
            <w:tcW w:w="961" w:type="dxa"/>
          </w:tcPr>
          <w:p w14:paraId="49717867" w14:textId="77777777" w:rsidR="00B92512" w:rsidRPr="009A41BC" w:rsidRDefault="00B92512" w:rsidP="0074486B">
            <w:pPr>
              <w:rPr>
                <w:sz w:val="24"/>
                <w:szCs w:val="24"/>
              </w:rPr>
            </w:pPr>
            <w:r w:rsidRPr="009A41BC">
              <w:rPr>
                <w:sz w:val="24"/>
                <w:szCs w:val="24"/>
              </w:rPr>
              <w:t>1.</w:t>
            </w:r>
          </w:p>
        </w:tc>
        <w:tc>
          <w:tcPr>
            <w:tcW w:w="5160" w:type="dxa"/>
          </w:tcPr>
          <w:p w14:paraId="2124ED2C" w14:textId="77777777" w:rsidR="00B92512" w:rsidRPr="009A41BC" w:rsidRDefault="00B92512" w:rsidP="00744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Sākotnējā dokumenta versija</w:t>
            </w:r>
          </w:p>
        </w:tc>
        <w:tc>
          <w:tcPr>
            <w:tcW w:w="2040" w:type="dxa"/>
          </w:tcPr>
          <w:p w14:paraId="20AB7E16" w14:textId="77777777" w:rsidR="00B92512" w:rsidRPr="009A41BC" w:rsidRDefault="00B92512" w:rsidP="0074486B">
            <w:pPr>
              <w:rPr>
                <w:szCs w:val="24"/>
              </w:rPr>
            </w:pPr>
            <w:r>
              <w:rPr>
                <w:szCs w:val="24"/>
              </w:rPr>
              <w:t>Mārtiņš Štāls</w:t>
            </w:r>
          </w:p>
        </w:tc>
        <w:tc>
          <w:tcPr>
            <w:tcW w:w="1870" w:type="dxa"/>
          </w:tcPr>
          <w:p w14:paraId="6E10E84F" w14:textId="77777777" w:rsidR="00B92512" w:rsidRPr="009A41BC" w:rsidRDefault="00B92512" w:rsidP="0074486B">
            <w:pPr>
              <w:rPr>
                <w:szCs w:val="24"/>
              </w:rPr>
            </w:pPr>
            <w:r>
              <w:rPr>
                <w:szCs w:val="24"/>
              </w:rPr>
              <w:t>24.03.2020.</w:t>
            </w:r>
          </w:p>
        </w:tc>
      </w:tr>
      <w:tr w:rsidR="00B92512" w:rsidRPr="009A41BC" w14:paraId="5A949006" w14:textId="77777777" w:rsidTr="00B92512">
        <w:tc>
          <w:tcPr>
            <w:tcW w:w="961" w:type="dxa"/>
          </w:tcPr>
          <w:p w14:paraId="1D378754" w14:textId="77777777" w:rsidR="00B92512" w:rsidRPr="009A41BC" w:rsidRDefault="00B92512" w:rsidP="0074486B">
            <w:pPr>
              <w:rPr>
                <w:szCs w:val="24"/>
              </w:rPr>
            </w:pPr>
          </w:p>
        </w:tc>
        <w:tc>
          <w:tcPr>
            <w:tcW w:w="5160" w:type="dxa"/>
          </w:tcPr>
          <w:p w14:paraId="764F6519" w14:textId="77777777" w:rsidR="00B92512" w:rsidRDefault="00B92512" w:rsidP="0074486B">
            <w:pPr>
              <w:rPr>
                <w:szCs w:val="24"/>
              </w:rPr>
            </w:pPr>
          </w:p>
        </w:tc>
        <w:tc>
          <w:tcPr>
            <w:tcW w:w="2040" w:type="dxa"/>
          </w:tcPr>
          <w:p w14:paraId="5EE66A23" w14:textId="77777777" w:rsidR="00B92512" w:rsidRDefault="00B92512" w:rsidP="0074486B">
            <w:pPr>
              <w:rPr>
                <w:szCs w:val="24"/>
              </w:rPr>
            </w:pPr>
          </w:p>
        </w:tc>
        <w:tc>
          <w:tcPr>
            <w:tcW w:w="1870" w:type="dxa"/>
          </w:tcPr>
          <w:p w14:paraId="4882BCDF" w14:textId="77777777" w:rsidR="00B92512" w:rsidRDefault="00B92512" w:rsidP="0074486B">
            <w:pPr>
              <w:rPr>
                <w:szCs w:val="24"/>
              </w:rPr>
            </w:pPr>
          </w:p>
        </w:tc>
      </w:tr>
      <w:tr w:rsidR="00B92512" w:rsidRPr="009A41BC" w14:paraId="050D46DC" w14:textId="77777777" w:rsidTr="00B92512">
        <w:tc>
          <w:tcPr>
            <w:tcW w:w="961" w:type="dxa"/>
          </w:tcPr>
          <w:p w14:paraId="10662E4B" w14:textId="77777777" w:rsidR="00B92512" w:rsidRPr="009A41BC" w:rsidRDefault="00B92512" w:rsidP="0074486B">
            <w:pPr>
              <w:rPr>
                <w:szCs w:val="24"/>
              </w:rPr>
            </w:pPr>
          </w:p>
        </w:tc>
        <w:tc>
          <w:tcPr>
            <w:tcW w:w="5160" w:type="dxa"/>
          </w:tcPr>
          <w:p w14:paraId="3B0AAD3E" w14:textId="77777777" w:rsidR="00B92512" w:rsidRDefault="00B92512" w:rsidP="0074486B">
            <w:pPr>
              <w:rPr>
                <w:szCs w:val="24"/>
              </w:rPr>
            </w:pPr>
          </w:p>
        </w:tc>
        <w:tc>
          <w:tcPr>
            <w:tcW w:w="2040" w:type="dxa"/>
          </w:tcPr>
          <w:p w14:paraId="23A4EDA1" w14:textId="77777777" w:rsidR="00B92512" w:rsidRDefault="00B92512" w:rsidP="0074486B">
            <w:pPr>
              <w:rPr>
                <w:szCs w:val="24"/>
              </w:rPr>
            </w:pPr>
          </w:p>
        </w:tc>
        <w:tc>
          <w:tcPr>
            <w:tcW w:w="1870" w:type="dxa"/>
          </w:tcPr>
          <w:p w14:paraId="093D059E" w14:textId="77777777" w:rsidR="00B92512" w:rsidRDefault="00B92512" w:rsidP="0074486B">
            <w:pPr>
              <w:rPr>
                <w:szCs w:val="24"/>
              </w:rPr>
            </w:pPr>
          </w:p>
        </w:tc>
      </w:tr>
    </w:tbl>
    <w:p w14:paraId="69640BD5" w14:textId="77777777" w:rsidR="00B92512" w:rsidRDefault="00B92512" w:rsidP="00B92512">
      <w:pPr>
        <w:pStyle w:val="SubSubtitle"/>
      </w:pPr>
      <w:r>
        <w:rPr>
          <w:sz w:val="24"/>
        </w:rPr>
        <w:br w:type="page"/>
      </w:r>
      <w:r>
        <w:lastRenderedPageBreak/>
        <w:t>Satura rādītājs</w:t>
      </w:r>
    </w:p>
    <w:p w14:paraId="104863CE" w14:textId="0E8F304B" w:rsidR="006C403D" w:rsidRDefault="00B92512">
      <w:pPr>
        <w:pStyle w:val="Saturs1"/>
        <w:tabs>
          <w:tab w:val="right" w:leader="dot" w:pos="985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lv-LV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862952" w:history="1">
        <w:r w:rsidR="006C403D" w:rsidRPr="00CE2164">
          <w:rPr>
            <w:rStyle w:val="Hipersaite"/>
            <w:rFonts w:cs="Times New Roman"/>
            <w:noProof/>
          </w:rPr>
          <w:t>1.</w:t>
        </w:r>
        <w:r w:rsidR="006C403D" w:rsidRPr="00CE2164">
          <w:rPr>
            <w:rStyle w:val="Hipersaite"/>
            <w:noProof/>
          </w:rPr>
          <w:t xml:space="preserve"> Ievads</w:t>
        </w:r>
        <w:r w:rsidR="006C403D">
          <w:rPr>
            <w:noProof/>
            <w:webHidden/>
          </w:rPr>
          <w:tab/>
        </w:r>
        <w:r w:rsidR="006C403D">
          <w:rPr>
            <w:noProof/>
            <w:webHidden/>
          </w:rPr>
          <w:fldChar w:fldCharType="begin"/>
        </w:r>
        <w:r w:rsidR="006C403D">
          <w:rPr>
            <w:noProof/>
            <w:webHidden/>
          </w:rPr>
          <w:instrText xml:space="preserve"> PAGEREF _Toc37862952 \h </w:instrText>
        </w:r>
        <w:r w:rsidR="006C403D">
          <w:rPr>
            <w:noProof/>
            <w:webHidden/>
          </w:rPr>
        </w:r>
        <w:r w:rsidR="006C403D">
          <w:rPr>
            <w:noProof/>
            <w:webHidden/>
          </w:rPr>
          <w:fldChar w:fldCharType="separate"/>
        </w:r>
        <w:r w:rsidR="006C403D">
          <w:rPr>
            <w:noProof/>
            <w:webHidden/>
          </w:rPr>
          <w:t>4</w:t>
        </w:r>
        <w:r w:rsidR="006C403D">
          <w:rPr>
            <w:noProof/>
            <w:webHidden/>
          </w:rPr>
          <w:fldChar w:fldCharType="end"/>
        </w:r>
      </w:hyperlink>
    </w:p>
    <w:p w14:paraId="442999CC" w14:textId="7F1D7FEA" w:rsidR="006C403D" w:rsidRDefault="006C403D">
      <w:pPr>
        <w:pStyle w:val="Saturs1"/>
        <w:tabs>
          <w:tab w:val="right" w:leader="dot" w:pos="985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lv-LV"/>
        </w:rPr>
      </w:pPr>
      <w:hyperlink w:anchor="_Toc37862953" w:history="1">
        <w:r w:rsidRPr="00CE2164">
          <w:rPr>
            <w:rStyle w:val="Hipersaite"/>
            <w:rFonts w:cs="Times New Roman"/>
            <w:noProof/>
          </w:rPr>
          <w:t>2.</w:t>
        </w:r>
        <w:r w:rsidRPr="00CE2164">
          <w:rPr>
            <w:rStyle w:val="Hipersaite"/>
            <w:noProof/>
          </w:rPr>
          <w:t xml:space="preserve"> Datora sagatavošana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DF749" w14:textId="77ADD13A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54" w:history="1">
        <w:r w:rsidRPr="00CE2164">
          <w:rPr>
            <w:rStyle w:val="Hipersaite"/>
            <w:rFonts w:cs="Times New Roman"/>
            <w:noProof/>
          </w:rPr>
          <w:t>2.1.</w:t>
        </w:r>
        <w:r w:rsidRPr="00CE2164">
          <w:rPr>
            <w:rStyle w:val="Hipersaite"/>
            <w:noProof/>
          </w:rPr>
          <w:t xml:space="preserve"> Instalētā programmatūra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046CA2" w14:textId="4119C22B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55" w:history="1">
        <w:r w:rsidRPr="00CE2164">
          <w:rPr>
            <w:rStyle w:val="Hipersaite"/>
            <w:rFonts w:cs="Times New Roman"/>
            <w:noProof/>
          </w:rPr>
          <w:t>2.1.1.</w:t>
        </w:r>
        <w:r w:rsidRPr="00CE2164">
          <w:rPr>
            <w:rStyle w:val="Hipersaite"/>
            <w:noProof/>
          </w:rPr>
          <w:t xml:space="preserve"> XAMPP 7.2.28 / 64-bit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856C5" w14:textId="34EDED17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56" w:history="1">
        <w:r w:rsidRPr="00CE2164">
          <w:rPr>
            <w:rStyle w:val="Hipersaite"/>
            <w:rFonts w:cs="Times New Roman"/>
            <w:noProof/>
          </w:rPr>
          <w:t>2.1.2.</w:t>
        </w:r>
        <w:r w:rsidRPr="00CE2164">
          <w:rPr>
            <w:rStyle w:val="Hipersaite"/>
            <w:noProof/>
          </w:rPr>
          <w:t xml:space="preserve"> PHP 7.2.28 / 64-bit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5AE32" w14:textId="27843B9F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57" w:history="1">
        <w:r w:rsidRPr="00CE2164">
          <w:rPr>
            <w:rStyle w:val="Hipersaite"/>
            <w:rFonts w:cs="Times New Roman"/>
            <w:noProof/>
          </w:rPr>
          <w:t>2.1.3.</w:t>
        </w:r>
        <w:r w:rsidRPr="00CE2164">
          <w:rPr>
            <w:rStyle w:val="Hipersaite"/>
            <w:noProof/>
          </w:rPr>
          <w:t xml:space="preserve"> GIT 2.26.0 / 64-bit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8537C" w14:textId="22789A31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58" w:history="1">
        <w:r w:rsidRPr="00CE2164">
          <w:rPr>
            <w:rStyle w:val="Hipersaite"/>
            <w:rFonts w:cs="Times New Roman"/>
            <w:noProof/>
          </w:rPr>
          <w:t>2.1.4.</w:t>
        </w:r>
        <w:r w:rsidRPr="00CE2164">
          <w:rPr>
            <w:rStyle w:val="Hipersaite"/>
            <w:noProof/>
          </w:rPr>
          <w:t xml:space="preserve"> Windows konfigurācija – Windows+r\GPEdit.msc\User configuration\Administrative templates\Start menu and TaskBar\Remove Notifications and Action Center:Enabled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D7930A" w14:textId="3393BD1B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59" w:history="1">
        <w:r w:rsidRPr="00CE2164">
          <w:rPr>
            <w:rStyle w:val="Hipersaite"/>
            <w:rFonts w:cs="Times New Roman"/>
            <w:noProof/>
          </w:rPr>
          <w:t>2.1.5.</w:t>
        </w:r>
        <w:r w:rsidRPr="00CE2164">
          <w:rPr>
            <w:rStyle w:val="Hipersaite"/>
            <w:noProof/>
          </w:rPr>
          <w:t xml:space="preserve"> XAMPP config/ httpd conf / 269 rinda / Options </w:t>
        </w:r>
        <w:r w:rsidRPr="00CE2164">
          <w:rPr>
            <w:rStyle w:val="Hipersaite"/>
            <w:strike/>
            <w:noProof/>
          </w:rPr>
          <w:t>Indexes</w:t>
        </w:r>
        <w:r w:rsidRPr="00CE2164">
          <w:rPr>
            <w:rStyle w:val="Hipersaite"/>
            <w:noProof/>
          </w:rPr>
          <w:t xml:space="preserve"> FollowSymLinks Includes ExecCGI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30C784" w14:textId="0F8F2489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60" w:history="1">
        <w:r w:rsidRPr="00CE2164">
          <w:rPr>
            <w:rStyle w:val="Hipersaite"/>
            <w:rFonts w:cs="Times New Roman"/>
            <w:noProof/>
          </w:rPr>
          <w:t>2.2.</w:t>
        </w:r>
        <w:r w:rsidRPr="00CE2164">
          <w:rPr>
            <w:rStyle w:val="Hipersaite"/>
            <w:noProof/>
          </w:rPr>
          <w:t xml:space="preserve"> Aplikācijas palaišana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62E78C" w14:textId="357DCB20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61" w:history="1">
        <w:r w:rsidRPr="00CE2164">
          <w:rPr>
            <w:rStyle w:val="Hipersaite"/>
            <w:rFonts w:cs="Times New Roman"/>
            <w:noProof/>
          </w:rPr>
          <w:t>2.3.</w:t>
        </w:r>
        <w:r w:rsidRPr="00CE2164">
          <w:rPr>
            <w:rStyle w:val="Hipersaite"/>
            <w:noProof/>
          </w:rPr>
          <w:t xml:space="preserve"> Aplikācijas automātiska palaišana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59C279" w14:textId="4EE91035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62" w:history="1">
        <w:r w:rsidRPr="00CE2164">
          <w:rPr>
            <w:rStyle w:val="Hipersaite"/>
            <w:rFonts w:cs="Times New Roman"/>
            <w:noProof/>
          </w:rPr>
          <w:t>2.4.</w:t>
        </w:r>
        <w:r w:rsidRPr="00CE2164">
          <w:rPr>
            <w:rStyle w:val="Hipersaite"/>
            <w:noProof/>
          </w:rPr>
          <w:t xml:space="preserve"> Operētājsistēmas konfigurācija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8662EB" w14:textId="6F3269F6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63" w:history="1">
        <w:r w:rsidRPr="00CE2164">
          <w:rPr>
            <w:rStyle w:val="Hipersaite"/>
            <w:rFonts w:cs="Times New Roman"/>
            <w:noProof/>
          </w:rPr>
          <w:t>2.4.1.</w:t>
        </w:r>
        <w:r w:rsidRPr="00CE2164">
          <w:rPr>
            <w:rStyle w:val="Hipersaite"/>
            <w:noProof/>
          </w:rPr>
          <w:t xml:space="preserve"> Enerģijas patēriņa iestatījumi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D855E" w14:textId="2133F070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64" w:history="1">
        <w:r w:rsidRPr="00CE2164">
          <w:rPr>
            <w:rStyle w:val="Hipersaite"/>
            <w:rFonts w:cs="Times New Roman"/>
            <w:noProof/>
          </w:rPr>
          <w:t>2.4.2.</w:t>
        </w:r>
        <w:r w:rsidRPr="00CE2164">
          <w:rPr>
            <w:rStyle w:val="Hipersaite"/>
            <w:noProof/>
          </w:rPr>
          <w:t xml:space="preserve"> Ieslēgšanas/izslēgšanas poga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42699A" w14:textId="777EC874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65" w:history="1">
        <w:r w:rsidRPr="00CE2164">
          <w:rPr>
            <w:rStyle w:val="Hipersaite"/>
            <w:rFonts w:cs="Times New Roman"/>
            <w:noProof/>
          </w:rPr>
          <w:t>2.4.3.</w:t>
        </w:r>
        <w:r w:rsidRPr="00CE2164">
          <w:rPr>
            <w:rStyle w:val="Hipersaite"/>
            <w:noProof/>
          </w:rPr>
          <w:t xml:space="preserve"> Autentifikācija bez paroles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D9F591" w14:textId="7430640E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66" w:history="1">
        <w:r w:rsidRPr="00CE2164">
          <w:rPr>
            <w:rStyle w:val="Hipersaite"/>
            <w:rFonts w:cs="Times New Roman"/>
            <w:noProof/>
          </w:rPr>
          <w:t>2.5.</w:t>
        </w:r>
        <w:r w:rsidRPr="00CE2164">
          <w:rPr>
            <w:rStyle w:val="Hipersaite"/>
            <w:noProof/>
          </w:rPr>
          <w:t xml:space="preserve"> Mapju struktūra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AE6D20" w14:textId="04332CDA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67" w:history="1">
        <w:r w:rsidRPr="00CE2164">
          <w:rPr>
            <w:rStyle w:val="Hipersaite"/>
            <w:rFonts w:cs="Times New Roman"/>
            <w:noProof/>
          </w:rPr>
          <w:t>2.5.1.</w:t>
        </w:r>
        <w:r w:rsidRPr="00CE2164">
          <w:rPr>
            <w:rStyle w:val="Hipersaite"/>
            <w:noProof/>
          </w:rPr>
          <w:t xml:space="preserve"> Data direktorija – .txt failos ir saglabāta teksutālā informācija, atbilstošajā failā un direktorijā.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9D6055" w14:textId="49766C75" w:rsidR="006C403D" w:rsidRDefault="006C403D">
      <w:pPr>
        <w:pStyle w:val="Saturs3"/>
        <w:tabs>
          <w:tab w:val="right" w:leader="dot" w:pos="985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lv-LV"/>
        </w:rPr>
      </w:pPr>
      <w:hyperlink w:anchor="_Toc37862968" w:history="1">
        <w:r w:rsidRPr="00CE2164">
          <w:rPr>
            <w:rStyle w:val="Hipersaite"/>
            <w:rFonts w:cs="Times New Roman"/>
            <w:noProof/>
          </w:rPr>
          <w:t>2.5.2.</w:t>
        </w:r>
        <w:r w:rsidRPr="00CE2164">
          <w:rPr>
            <w:rStyle w:val="Hipersaite"/>
            <w:noProof/>
          </w:rPr>
          <w:t xml:space="preserve"> Uploads direktorija – satur attēlus un video failus, kas tiek pielietoti attiecīgajās uzdevumu un informācijas sadaļās. Pirms izmaiņu veikšanas, šīm mapēm ir jāizveido rezerves kopija.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857285" w14:textId="558C0009" w:rsidR="006C403D" w:rsidRDefault="006C403D">
      <w:pPr>
        <w:pStyle w:val="Saturs1"/>
        <w:tabs>
          <w:tab w:val="right" w:leader="dot" w:pos="985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lv-LV"/>
        </w:rPr>
      </w:pPr>
      <w:hyperlink w:anchor="_Toc37862969" w:history="1">
        <w:r w:rsidRPr="00CE2164">
          <w:rPr>
            <w:rStyle w:val="Hipersaite"/>
            <w:rFonts w:cs="Times New Roman"/>
            <w:noProof/>
          </w:rPr>
          <w:t>3.</w:t>
        </w:r>
        <w:r w:rsidRPr="00CE2164">
          <w:rPr>
            <w:rStyle w:val="Hipersaite"/>
            <w:noProof/>
          </w:rPr>
          <w:t xml:space="preserve"> Satura rediģēšana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8749C2" w14:textId="64B814B5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0" w:history="1">
        <w:r w:rsidRPr="00CE2164">
          <w:rPr>
            <w:rStyle w:val="Hipersaite"/>
            <w:rFonts w:cs="Times New Roman"/>
            <w:noProof/>
          </w:rPr>
          <w:t>3.1.</w:t>
        </w:r>
        <w:r w:rsidRPr="00CE2164">
          <w:rPr>
            <w:rStyle w:val="Hipersaite"/>
            <w:noProof/>
          </w:rPr>
          <w:t xml:space="preserve"> Testa jautājumu ievietošana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257177" w14:textId="5909372D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1" w:history="1">
        <w:r w:rsidRPr="00CE2164">
          <w:rPr>
            <w:rStyle w:val="Hipersaite"/>
            <w:rFonts w:cs="Times New Roman"/>
            <w:noProof/>
          </w:rPr>
          <w:t>3.2.</w:t>
        </w:r>
        <w:r w:rsidRPr="00CE2164">
          <w:rPr>
            <w:rStyle w:val="Hipersaite"/>
            <w:noProof/>
          </w:rPr>
          <w:t xml:space="preserve"> Testa jautājumu rediģēšana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7EC1D7" w14:textId="0B225B36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2" w:history="1">
        <w:r w:rsidRPr="00CE2164">
          <w:rPr>
            <w:rStyle w:val="Hipersaite"/>
            <w:rFonts w:cs="Times New Roman"/>
            <w:noProof/>
          </w:rPr>
          <w:t>3.3.</w:t>
        </w:r>
        <w:r w:rsidRPr="00CE2164">
          <w:rPr>
            <w:rStyle w:val="Hipersaite"/>
            <w:noProof/>
          </w:rPr>
          <w:t xml:space="preserve"> Mezglu ievietošana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DF2642" w14:textId="15D2E365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3" w:history="1">
        <w:r w:rsidRPr="00CE2164">
          <w:rPr>
            <w:rStyle w:val="Hipersaite"/>
            <w:rFonts w:cs="Times New Roman"/>
            <w:noProof/>
          </w:rPr>
          <w:t>3.4.</w:t>
        </w:r>
        <w:r w:rsidRPr="00CE2164">
          <w:rPr>
            <w:rStyle w:val="Hipersaite"/>
            <w:noProof/>
          </w:rPr>
          <w:t xml:space="preserve"> Mezglu ierakstu rediģēšana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CB5A97" w14:textId="578032DA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4" w:history="1">
        <w:r w:rsidRPr="00CE2164">
          <w:rPr>
            <w:rStyle w:val="Hipersaite"/>
            <w:rFonts w:cs="Times New Roman"/>
            <w:noProof/>
          </w:rPr>
          <w:t>3.5.</w:t>
        </w:r>
        <w:r w:rsidRPr="00CE2164">
          <w:rPr>
            <w:rStyle w:val="Hipersaite"/>
            <w:noProof/>
          </w:rPr>
          <w:t xml:space="preserve"> Video ievietošana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5F1790" w14:textId="3E6F064A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5" w:history="1">
        <w:r w:rsidRPr="00CE2164">
          <w:rPr>
            <w:rStyle w:val="Hipersaite"/>
            <w:rFonts w:cs="Times New Roman"/>
            <w:noProof/>
          </w:rPr>
          <w:t>3.6.</w:t>
        </w:r>
        <w:r w:rsidRPr="00CE2164">
          <w:rPr>
            <w:rStyle w:val="Hipersaite"/>
            <w:noProof/>
          </w:rPr>
          <w:t xml:space="preserve"> Video rediģēšana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17DECE" w14:textId="2E74B75D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6" w:history="1">
        <w:r w:rsidRPr="00CE2164">
          <w:rPr>
            <w:rStyle w:val="Hipersaite"/>
            <w:rFonts w:cs="Times New Roman"/>
            <w:noProof/>
          </w:rPr>
          <w:t>3.7.</w:t>
        </w:r>
        <w:r w:rsidRPr="00CE2164">
          <w:rPr>
            <w:rStyle w:val="Hipersaite"/>
            <w:noProof/>
          </w:rPr>
          <w:t xml:space="preserve"> Krustvārdu mīklas vārda ievietošana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CB6977" w14:textId="10605FD4" w:rsidR="006C403D" w:rsidRDefault="006C403D">
      <w:pPr>
        <w:pStyle w:val="Saturs2"/>
        <w:tabs>
          <w:tab w:val="right" w:leader="dot" w:pos="9854"/>
        </w:tabs>
        <w:rPr>
          <w:rFonts w:eastAsiaTheme="minorEastAsia" w:cstheme="minorBidi"/>
          <w:smallCaps w:val="0"/>
          <w:noProof/>
          <w:sz w:val="22"/>
          <w:szCs w:val="22"/>
          <w:lang w:eastAsia="lv-LV"/>
        </w:rPr>
      </w:pPr>
      <w:hyperlink w:anchor="_Toc37862977" w:history="1">
        <w:r w:rsidRPr="00CE2164">
          <w:rPr>
            <w:rStyle w:val="Hipersaite"/>
            <w:rFonts w:cs="Times New Roman"/>
            <w:noProof/>
          </w:rPr>
          <w:t>3.8.</w:t>
        </w:r>
        <w:r w:rsidRPr="00CE2164">
          <w:rPr>
            <w:rStyle w:val="Hipersaite"/>
            <w:noProof/>
          </w:rPr>
          <w:t xml:space="preserve"> Krustvārdu mīklas vārda rediģēšana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94D3B4" w14:textId="6099D1F8" w:rsidR="00B92512" w:rsidRDefault="00B92512" w:rsidP="00B92512">
      <w:pPr>
        <w:pStyle w:val="SubSubtitle"/>
      </w:pPr>
      <w:r>
        <w:fldChar w:fldCharType="end"/>
      </w:r>
    </w:p>
    <w:p w14:paraId="258A9CA0" w14:textId="77777777" w:rsidR="00B92512" w:rsidRDefault="00B92512">
      <w:pPr>
        <w:jc w:val="left"/>
        <w:rPr>
          <w:rFonts w:eastAsiaTheme="minorEastAsia"/>
          <w:b/>
          <w:spacing w:val="15"/>
          <w:sz w:val="28"/>
        </w:rPr>
      </w:pPr>
      <w:r>
        <w:br w:type="page"/>
      </w:r>
    </w:p>
    <w:p w14:paraId="51A75FBE" w14:textId="77777777" w:rsidR="00B92512" w:rsidRDefault="00B92512" w:rsidP="00B92512">
      <w:pPr>
        <w:pStyle w:val="Virsraksts1"/>
      </w:pPr>
      <w:bookmarkStart w:id="1" w:name="_Toc37862952"/>
      <w:r>
        <w:lastRenderedPageBreak/>
        <w:t>Ievads</w:t>
      </w:r>
      <w:bookmarkEnd w:id="1"/>
    </w:p>
    <w:p w14:paraId="1D10F004" w14:textId="77777777" w:rsidR="00B92512" w:rsidRDefault="00B92512" w:rsidP="00B92512">
      <w:r>
        <w:t>Engures Saieta nama (turpmāk – Saieta nama) aplikācija ir izstrādāta, lai Saieta nama apmeklētājus interaktīvā veidā iepazīstinātu ar Engures un kuģniecības vēsturi trīs valodās (LV, RU, EN).</w:t>
      </w:r>
    </w:p>
    <w:p w14:paraId="2DD483D3" w14:textId="77777777" w:rsidR="00B92512" w:rsidRDefault="00B92512" w:rsidP="00B92512">
      <w:r>
        <w:t>Aplikācijā informācijas avoti un uzdevumi ir grupēti sekojošā veidā:</w:t>
      </w:r>
    </w:p>
    <w:p w14:paraId="4CD1FC3C" w14:textId="77777777" w:rsidR="00B92512" w:rsidRDefault="00B92512" w:rsidP="00B92512">
      <w:pPr>
        <w:pStyle w:val="Nubmered"/>
      </w:pPr>
      <w:r>
        <w:t>Tests par kuģniecību ar attēliem un aprakstiem;</w:t>
      </w:r>
    </w:p>
    <w:p w14:paraId="2EC667AF" w14:textId="77777777" w:rsidR="00B92512" w:rsidRDefault="00B92512" w:rsidP="00B92512">
      <w:pPr>
        <w:pStyle w:val="Nubmered"/>
      </w:pPr>
      <w:proofErr w:type="spellStart"/>
      <w:r>
        <w:t>Krustvārdu</w:t>
      </w:r>
      <w:proofErr w:type="spellEnd"/>
      <w:r>
        <w:t xml:space="preserve"> mīkla ar aprakstiem un attēliem.</w:t>
      </w:r>
    </w:p>
    <w:p w14:paraId="0C846EE8" w14:textId="77777777" w:rsidR="00B92512" w:rsidRDefault="00B92512" w:rsidP="00B92512">
      <w:pPr>
        <w:pStyle w:val="Nubmered"/>
      </w:pPr>
      <w:r>
        <w:t>Jūrnieku mezgli un tests</w:t>
      </w:r>
    </w:p>
    <w:p w14:paraId="4F9F74F3" w14:textId="77777777" w:rsidR="00B92512" w:rsidRDefault="00B92512" w:rsidP="00B92512">
      <w:pPr>
        <w:pStyle w:val="Nubmered"/>
      </w:pPr>
      <w:r>
        <w:t>Video galerija.</w:t>
      </w:r>
    </w:p>
    <w:p w14:paraId="335670BC" w14:textId="061288BC" w:rsidR="00B92512" w:rsidRDefault="00B92512" w:rsidP="00B92512">
      <w:r>
        <w:t xml:space="preserve">Aplikācija ir izstrādāta izmantojot </w:t>
      </w:r>
      <w:proofErr w:type="spellStart"/>
      <w:r>
        <w:t>web</w:t>
      </w:r>
      <w:proofErr w:type="spellEnd"/>
      <w:r>
        <w:t xml:space="preserve"> tehnoloģijas PHP, </w:t>
      </w:r>
      <w:proofErr w:type="spellStart"/>
      <w:r>
        <w:t>jQuery</w:t>
      </w:r>
      <w:proofErr w:type="spellEnd"/>
      <w:r>
        <w:t xml:space="preserve"> (JS) un tā tiek darbināta uz datora ar skārienjūtīgo ekrānu. Šajā datorā ir instalēt</w:t>
      </w:r>
      <w:r w:rsidR="00FC1BF6">
        <w:t>s</w:t>
      </w:r>
      <w:r>
        <w:t xml:space="preserve"> </w:t>
      </w:r>
      <w:proofErr w:type="spellStart"/>
      <w:r>
        <w:t>web</w:t>
      </w:r>
      <w:proofErr w:type="spellEnd"/>
      <w:r>
        <w:t xml:space="preserve"> serveris uz kura aplikācija darbojas.</w:t>
      </w:r>
    </w:p>
    <w:p w14:paraId="162FA9B3" w14:textId="77777777" w:rsidR="00B92512" w:rsidRDefault="00B92512">
      <w:pPr>
        <w:jc w:val="left"/>
      </w:pPr>
      <w:r>
        <w:br w:type="page"/>
      </w:r>
    </w:p>
    <w:p w14:paraId="3D8E03DB" w14:textId="77777777" w:rsidR="00B92512" w:rsidRDefault="00B92512" w:rsidP="00B92512">
      <w:pPr>
        <w:pStyle w:val="Virsraksts1"/>
      </w:pPr>
      <w:bookmarkStart w:id="2" w:name="_Toc37862953"/>
      <w:r>
        <w:lastRenderedPageBreak/>
        <w:t>Datora sagatavošana</w:t>
      </w:r>
      <w:bookmarkEnd w:id="2"/>
    </w:p>
    <w:p w14:paraId="0C36BB82" w14:textId="77777777" w:rsidR="00B92512" w:rsidRDefault="00B92512" w:rsidP="00B92512">
      <w:pPr>
        <w:pStyle w:val="Virsraksts2"/>
      </w:pPr>
      <w:bookmarkStart w:id="3" w:name="_Toc37862954"/>
      <w:r>
        <w:t>Instalētā programmatūra</w:t>
      </w:r>
      <w:bookmarkEnd w:id="3"/>
    </w:p>
    <w:p w14:paraId="2F9F3E54" w14:textId="7EE364A4" w:rsidR="00FC1BF6" w:rsidRDefault="00B92512" w:rsidP="00FC1BF6">
      <w:pPr>
        <w:pStyle w:val="Virsraksts3"/>
      </w:pPr>
      <w:bookmarkStart w:id="4" w:name="_Toc37862955"/>
      <w:r>
        <w:t>XAM</w:t>
      </w:r>
      <w:r w:rsidR="00FC1BF6">
        <w:t>PP 7.2.28 / 64-bit</w:t>
      </w:r>
      <w:bookmarkEnd w:id="4"/>
    </w:p>
    <w:p w14:paraId="7498EAB3" w14:textId="3F45813C" w:rsidR="006C403D" w:rsidRDefault="006C403D" w:rsidP="006C403D">
      <w:proofErr w:type="spellStart"/>
      <w:r>
        <w:t>Apache</w:t>
      </w:r>
      <w:proofErr w:type="spellEnd"/>
      <w:r>
        <w:t xml:space="preserve"> jāatzīmē pie “</w:t>
      </w:r>
      <w:proofErr w:type="spellStart"/>
      <w:r>
        <w:t>Autostart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”</w:t>
      </w:r>
    </w:p>
    <w:p w14:paraId="687BBFF3" w14:textId="09598954" w:rsidR="006C403D" w:rsidRPr="006C403D" w:rsidRDefault="006C403D" w:rsidP="006C403D">
      <w:r>
        <w:rPr>
          <w:noProof/>
        </w:rPr>
        <w:drawing>
          <wp:inline distT="0" distB="0" distL="0" distR="0" wp14:anchorId="49BF657D" wp14:editId="01DE13B1">
            <wp:extent cx="6263640" cy="5363210"/>
            <wp:effectExtent l="0" t="0" r="0" b="0"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3710" w14:textId="77777777" w:rsidR="00FC1BF6" w:rsidRDefault="00FC1BF6" w:rsidP="00FF244D">
      <w:pPr>
        <w:pStyle w:val="Virsraksts3"/>
      </w:pPr>
      <w:bookmarkStart w:id="5" w:name="_Toc37862956"/>
      <w:r>
        <w:lastRenderedPageBreak/>
        <w:t>PHP 7.2.28 / 64-bit</w:t>
      </w:r>
      <w:bookmarkEnd w:id="5"/>
    </w:p>
    <w:p w14:paraId="45C0C0A2" w14:textId="15B73A06" w:rsidR="00FF244D" w:rsidRDefault="00FF244D" w:rsidP="00FF244D">
      <w:pPr>
        <w:pStyle w:val="Virsraksts4"/>
      </w:pPr>
      <w:r>
        <w:t xml:space="preserve">PHP.ini </w:t>
      </w:r>
      <w:proofErr w:type="spellStart"/>
      <w:r>
        <w:t>post_max_size</w:t>
      </w:r>
      <w:proofErr w:type="spellEnd"/>
      <w:r>
        <w:t>=20G, lielu failu sūtīšanai uz servera. /667 rinda</w:t>
      </w:r>
    </w:p>
    <w:p w14:paraId="5DCBB250" w14:textId="0C94FC8B" w:rsidR="00FF244D" w:rsidRPr="00FF244D" w:rsidRDefault="00FF244D" w:rsidP="00FF244D">
      <w:pPr>
        <w:pStyle w:val="Virsraksts4"/>
      </w:pPr>
      <w:r>
        <w:t xml:space="preserve">PHP.ini </w:t>
      </w:r>
      <w:proofErr w:type="spellStart"/>
      <w:r>
        <w:t>upload_max_filesize</w:t>
      </w:r>
      <w:proofErr w:type="spellEnd"/>
      <w:r>
        <w:t>=20G, lielu failu augšupielādei uz servera. /820 rinda</w:t>
      </w:r>
    </w:p>
    <w:p w14:paraId="390A92AF" w14:textId="0F7D9CDD" w:rsidR="00FC1BF6" w:rsidRDefault="00FC1BF6" w:rsidP="00FC1BF6">
      <w:pPr>
        <w:pStyle w:val="Virsraksts3"/>
      </w:pPr>
      <w:bookmarkStart w:id="6" w:name="_Toc37862957"/>
      <w:r>
        <w:t>GIT 2.26.0 / 64-bit</w:t>
      </w:r>
      <w:bookmarkEnd w:id="6"/>
      <w:r>
        <w:t xml:space="preserve"> </w:t>
      </w:r>
      <w:r w:rsidR="00B92512">
        <w:t xml:space="preserve"> </w:t>
      </w:r>
    </w:p>
    <w:p w14:paraId="4FEB1214" w14:textId="1FA9B890" w:rsidR="00D3171D" w:rsidRDefault="00D3171D">
      <w:pPr>
        <w:pStyle w:val="Virsraksts3"/>
      </w:pPr>
      <w:bookmarkStart w:id="7" w:name="_Toc37862958"/>
      <w:r>
        <w:t>Wind</w:t>
      </w:r>
      <w:r w:rsidR="00CF5D6B">
        <w:t>ow</w:t>
      </w:r>
      <w:r>
        <w:t>s konfigurācija</w:t>
      </w:r>
      <w:r w:rsidR="00CF5D6B">
        <w:t xml:space="preserve"> </w:t>
      </w:r>
      <w:r>
        <w:t>–</w:t>
      </w:r>
      <w:r w:rsidR="00CF5D6B">
        <w:t xml:space="preserve"> </w:t>
      </w:r>
      <w:proofErr w:type="spellStart"/>
      <w:r w:rsidR="00CF5D6B">
        <w:t>Windows+r</w:t>
      </w:r>
      <w:proofErr w:type="spellEnd"/>
      <w:r>
        <w:t>\</w:t>
      </w:r>
      <w:proofErr w:type="spellStart"/>
      <w:r>
        <w:t>GPEdit.msc</w:t>
      </w:r>
      <w:proofErr w:type="spellEnd"/>
      <w:r>
        <w:t>\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\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\Start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TaskBar</w:t>
      </w:r>
      <w:proofErr w:type="spellEnd"/>
      <w:r>
        <w:t>\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Center</w:t>
      </w:r>
      <w:r w:rsidR="00AE4FEC">
        <w:t>:Enabled</w:t>
      </w:r>
      <w:bookmarkEnd w:id="7"/>
      <w:proofErr w:type="spellEnd"/>
    </w:p>
    <w:p w14:paraId="693A149D" w14:textId="74BFB845" w:rsidR="00A37596" w:rsidRDefault="00CF5D6B" w:rsidP="00A37596">
      <w:proofErr w:type="spellStart"/>
      <w:r>
        <w:t>Windows+r</w:t>
      </w:r>
      <w:proofErr w:type="spellEnd"/>
      <w:r>
        <w:t xml:space="preserve"> </w:t>
      </w:r>
      <w:r w:rsidR="00A37596">
        <w:t>\</w:t>
      </w:r>
      <w:proofErr w:type="spellStart"/>
      <w:r w:rsidR="00A37596">
        <w:t>GPEdit.msc</w:t>
      </w:r>
      <w:proofErr w:type="spellEnd"/>
      <w:r w:rsidR="00A37596">
        <w:t>\</w:t>
      </w:r>
      <w:proofErr w:type="spellStart"/>
      <w:r w:rsidR="00A37596">
        <w:t>User</w:t>
      </w:r>
      <w:proofErr w:type="spellEnd"/>
      <w:r w:rsidR="00A37596">
        <w:t xml:space="preserve"> </w:t>
      </w:r>
      <w:proofErr w:type="spellStart"/>
      <w:r w:rsidR="00A37596">
        <w:t>configuration</w:t>
      </w:r>
      <w:proofErr w:type="spellEnd"/>
      <w:r w:rsidR="00A37596">
        <w:t>\</w:t>
      </w:r>
      <w:proofErr w:type="spellStart"/>
      <w:r w:rsidR="00A37596">
        <w:t>Administrative</w:t>
      </w:r>
      <w:proofErr w:type="spellEnd"/>
      <w:r w:rsidR="00A37596">
        <w:t xml:space="preserve"> </w:t>
      </w:r>
      <w:proofErr w:type="spellStart"/>
      <w:r w:rsidR="00A37596">
        <w:t>templates</w:t>
      </w:r>
      <w:proofErr w:type="spellEnd"/>
      <w:r w:rsidR="00A37596">
        <w:t xml:space="preserve">\Windows </w:t>
      </w:r>
      <w:proofErr w:type="spellStart"/>
      <w:r w:rsidR="00A37596">
        <w:t>Components</w:t>
      </w:r>
      <w:proofErr w:type="spellEnd"/>
    </w:p>
    <w:p w14:paraId="5A9673B3" w14:textId="50751C44" w:rsidR="00A37596" w:rsidRDefault="00A37596">
      <w:r>
        <w:t>\</w:t>
      </w:r>
      <w:proofErr w:type="spellStart"/>
      <w:r>
        <w:t>Edge</w:t>
      </w:r>
      <w:proofErr w:type="spellEnd"/>
      <w:r>
        <w:t xml:space="preserve"> UI\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swipe</w:t>
      </w:r>
      <w:proofErr w:type="spellEnd"/>
      <w:r>
        <w:t>\</w:t>
      </w:r>
      <w:proofErr w:type="spellStart"/>
      <w:r>
        <w:t>Disabled</w:t>
      </w:r>
      <w:proofErr w:type="spellEnd"/>
      <w:r>
        <w:t xml:space="preserve"> </w:t>
      </w:r>
    </w:p>
    <w:p w14:paraId="37CA39C4" w14:textId="7F20A14C" w:rsidR="00960883" w:rsidRPr="00E843C7" w:rsidRDefault="00960883">
      <w:pPr>
        <w:pStyle w:val="Virsraksts3"/>
        <w:rPr>
          <w:rFonts w:eastAsiaTheme="minorHAnsi"/>
        </w:rPr>
      </w:pPr>
      <w:bookmarkStart w:id="8" w:name="_Toc37862959"/>
      <w:r>
        <w:rPr>
          <w:rFonts w:eastAsiaTheme="minorHAnsi"/>
        </w:rPr>
        <w:t xml:space="preserve">XAMPP </w:t>
      </w:r>
      <w:proofErr w:type="spellStart"/>
      <w:r>
        <w:rPr>
          <w:rFonts w:eastAsiaTheme="minorHAnsi"/>
        </w:rPr>
        <w:t>config</w:t>
      </w:r>
      <w:proofErr w:type="spellEnd"/>
      <w:r>
        <w:rPr>
          <w:rFonts w:eastAsiaTheme="minorHAnsi"/>
        </w:rPr>
        <w:t xml:space="preserve">/ </w:t>
      </w:r>
      <w:proofErr w:type="spellStart"/>
      <w:r>
        <w:rPr>
          <w:rFonts w:eastAsiaTheme="minorHAnsi"/>
        </w:rPr>
        <w:t>httpd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conf</w:t>
      </w:r>
      <w:proofErr w:type="spellEnd"/>
      <w:r>
        <w:rPr>
          <w:rFonts w:eastAsiaTheme="minorHAnsi"/>
        </w:rPr>
        <w:t xml:space="preserve"> / 269 rinda / </w:t>
      </w:r>
      <w:proofErr w:type="spellStart"/>
      <w:r w:rsidRPr="00960883">
        <w:rPr>
          <w:rFonts w:eastAsiaTheme="minorHAnsi"/>
        </w:rPr>
        <w:t>Options</w:t>
      </w:r>
      <w:proofErr w:type="spellEnd"/>
      <w:r w:rsidRPr="00960883">
        <w:rPr>
          <w:rFonts w:eastAsiaTheme="minorHAnsi"/>
        </w:rPr>
        <w:t xml:space="preserve"> </w:t>
      </w:r>
      <w:proofErr w:type="spellStart"/>
      <w:r w:rsidRPr="00E843C7">
        <w:rPr>
          <w:rFonts w:eastAsiaTheme="minorHAnsi"/>
          <w:strike/>
        </w:rPr>
        <w:t>Indexes</w:t>
      </w:r>
      <w:proofErr w:type="spellEnd"/>
      <w:r w:rsidRPr="00960883">
        <w:rPr>
          <w:rFonts w:eastAsiaTheme="minorHAnsi"/>
        </w:rPr>
        <w:t xml:space="preserve"> </w:t>
      </w:r>
      <w:proofErr w:type="spellStart"/>
      <w:r w:rsidRPr="00960883">
        <w:rPr>
          <w:rFonts w:eastAsiaTheme="minorHAnsi"/>
        </w:rPr>
        <w:t>FollowSymLinks</w:t>
      </w:r>
      <w:proofErr w:type="spellEnd"/>
      <w:r w:rsidRPr="00960883">
        <w:rPr>
          <w:rFonts w:eastAsiaTheme="minorHAnsi"/>
        </w:rPr>
        <w:t xml:space="preserve"> </w:t>
      </w:r>
      <w:proofErr w:type="spellStart"/>
      <w:r w:rsidRPr="00960883">
        <w:rPr>
          <w:rFonts w:eastAsiaTheme="minorHAnsi"/>
        </w:rPr>
        <w:t>Includes</w:t>
      </w:r>
      <w:proofErr w:type="spellEnd"/>
      <w:r w:rsidRPr="00960883">
        <w:rPr>
          <w:rFonts w:eastAsiaTheme="minorHAnsi"/>
        </w:rPr>
        <w:t xml:space="preserve"> </w:t>
      </w:r>
      <w:proofErr w:type="spellStart"/>
      <w:r w:rsidRPr="00960883">
        <w:rPr>
          <w:rFonts w:eastAsiaTheme="minorHAnsi"/>
        </w:rPr>
        <w:t>ExecCGI</w:t>
      </w:r>
      <w:bookmarkEnd w:id="8"/>
      <w:proofErr w:type="spellEnd"/>
    </w:p>
    <w:p w14:paraId="4F32A806" w14:textId="77777777" w:rsidR="00B92512" w:rsidRDefault="00B92512" w:rsidP="00B92512">
      <w:pPr>
        <w:pStyle w:val="Virsraksts2"/>
      </w:pPr>
      <w:bookmarkStart w:id="9" w:name="_Toc37862960"/>
      <w:r>
        <w:t>Aplikācijas palaišana</w:t>
      </w:r>
      <w:bookmarkEnd w:id="9"/>
    </w:p>
    <w:p w14:paraId="6564CA0A" w14:textId="2790399C" w:rsidR="00B92512" w:rsidRDefault="00FC1BF6" w:rsidP="00B92512">
      <w:r>
        <w:t xml:space="preserve">Saīsne uz </w:t>
      </w:r>
      <w:proofErr w:type="spellStart"/>
      <w:r>
        <w:t>darbavirsmas</w:t>
      </w:r>
      <w:proofErr w:type="spellEnd"/>
      <w:r>
        <w:t>, kura atver aplikāciju.</w:t>
      </w:r>
      <w:r w:rsidR="00C52433">
        <w:t xml:space="preserve"> Tā tiek palaista “kiosk” režīmā.</w:t>
      </w:r>
    </w:p>
    <w:p w14:paraId="62FED2D0" w14:textId="34EE6A2D" w:rsidR="00F7293B" w:rsidRPr="00E843C7" w:rsidRDefault="00F7293B" w:rsidP="00B92512">
      <w:pPr>
        <w:rPr>
          <w:rFonts w:ascii="Arial" w:hAnsi="Arial" w:cs="Arial"/>
        </w:rPr>
      </w:pPr>
      <w:r w:rsidRPr="00E843C7">
        <w:rPr>
          <w:rFonts w:ascii="Arial" w:hAnsi="Arial" w:cs="Arial"/>
        </w:rPr>
        <w:t xml:space="preserve">"C:\Program </w:t>
      </w:r>
      <w:proofErr w:type="spellStart"/>
      <w:r w:rsidRPr="00E843C7">
        <w:rPr>
          <w:rFonts w:ascii="Arial" w:hAnsi="Arial" w:cs="Arial"/>
        </w:rPr>
        <w:t>Files</w:t>
      </w:r>
      <w:proofErr w:type="spellEnd"/>
      <w:r w:rsidRPr="00E843C7">
        <w:rPr>
          <w:rFonts w:ascii="Arial" w:hAnsi="Arial" w:cs="Arial"/>
        </w:rPr>
        <w:t xml:space="preserve"> (x86)\Google\</w:t>
      </w:r>
      <w:proofErr w:type="spellStart"/>
      <w:r w:rsidRPr="00E843C7">
        <w:rPr>
          <w:rFonts w:ascii="Arial" w:hAnsi="Arial" w:cs="Arial"/>
        </w:rPr>
        <w:t>Chrome</w:t>
      </w:r>
      <w:proofErr w:type="spellEnd"/>
      <w:r w:rsidRPr="00E843C7">
        <w:rPr>
          <w:rFonts w:ascii="Arial" w:hAnsi="Arial" w:cs="Arial"/>
        </w:rPr>
        <w:t>\</w:t>
      </w:r>
      <w:proofErr w:type="spellStart"/>
      <w:r w:rsidRPr="00E843C7">
        <w:rPr>
          <w:rFonts w:ascii="Arial" w:hAnsi="Arial" w:cs="Arial"/>
        </w:rPr>
        <w:t>Application</w:t>
      </w:r>
      <w:proofErr w:type="spellEnd"/>
      <w:r w:rsidRPr="00E843C7">
        <w:rPr>
          <w:rFonts w:ascii="Arial" w:hAnsi="Arial" w:cs="Arial"/>
        </w:rPr>
        <w:t>\chrome.exe" -kiosk -</w:t>
      </w:r>
      <w:proofErr w:type="spellStart"/>
      <w:r w:rsidRPr="00E843C7">
        <w:rPr>
          <w:rFonts w:ascii="Arial" w:hAnsi="Arial" w:cs="Arial"/>
        </w:rPr>
        <w:t>fullscreen</w:t>
      </w:r>
      <w:proofErr w:type="spellEnd"/>
      <w:r w:rsidRPr="00E843C7">
        <w:rPr>
          <w:rFonts w:ascii="Arial" w:hAnsi="Arial" w:cs="Arial"/>
        </w:rPr>
        <w:t xml:space="preserve"> "</w:t>
      </w:r>
      <w:hyperlink r:id="rId10" w:tgtFrame="_blank" w:history="1">
        <w:r w:rsidRPr="00E843C7">
          <w:rPr>
            <w:rStyle w:val="Hipersaite"/>
            <w:rFonts w:ascii="Arial" w:hAnsi="Arial" w:cs="Arial"/>
            <w:color w:val="auto"/>
            <w:u w:val="none"/>
          </w:rPr>
          <w:t>http://localhost/nauticalapp/app/home.php" </w:t>
        </w:r>
      </w:hyperlink>
    </w:p>
    <w:p w14:paraId="23FAEF2B" w14:textId="24195D86" w:rsidR="00C52433" w:rsidRDefault="00C52433" w:rsidP="00E843C7">
      <w:pPr>
        <w:jc w:val="center"/>
      </w:pPr>
      <w:r>
        <w:rPr>
          <w:noProof/>
          <w:lang w:val="en-US"/>
        </w:rPr>
        <w:drawing>
          <wp:inline distT="0" distB="0" distL="0" distR="0" wp14:anchorId="74B8FFC7" wp14:editId="261CFED4">
            <wp:extent cx="2399385" cy="28543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13" cy="287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0905" w14:textId="77777777" w:rsidR="006C403D" w:rsidRDefault="006C403D">
      <w:pPr>
        <w:jc w:val="left"/>
        <w:rPr>
          <w:rFonts w:eastAsiaTheme="majorEastAsia" w:cstheme="majorBidi"/>
          <w:b/>
          <w:color w:val="12123D"/>
          <w:sz w:val="26"/>
          <w:szCs w:val="26"/>
        </w:rPr>
      </w:pPr>
      <w:r>
        <w:br w:type="page"/>
      </w:r>
    </w:p>
    <w:p w14:paraId="6418FA65" w14:textId="1A8C1A56" w:rsidR="006C403D" w:rsidRDefault="006C403D" w:rsidP="00B92512">
      <w:pPr>
        <w:pStyle w:val="Virsraksts2"/>
      </w:pPr>
      <w:bookmarkStart w:id="10" w:name="_Toc37862961"/>
      <w:r>
        <w:lastRenderedPageBreak/>
        <w:t>Aplikācijas automātiska palaišana</w:t>
      </w:r>
      <w:bookmarkEnd w:id="10"/>
    </w:p>
    <w:p w14:paraId="29EC7BA4" w14:textId="0767F84D" w:rsidR="006C403D" w:rsidRDefault="006C403D" w:rsidP="006C403D">
      <w:r>
        <w:t xml:space="preserve">Lai aplikācija tiktu palaista pie datora ieslēgšanas, ir jāizveido XAMPP un Aplikācijas saīsnes </w:t>
      </w:r>
      <w:proofErr w:type="spellStart"/>
      <w:r>
        <w:t>Startup</w:t>
      </w:r>
      <w:proofErr w:type="spellEnd"/>
      <w:r>
        <w:t xml:space="preserve"> direktorijā:</w:t>
      </w:r>
    </w:p>
    <w:p w14:paraId="3AAD591F" w14:textId="46A9ECF2" w:rsidR="006C403D" w:rsidRDefault="006C403D" w:rsidP="006C403D">
      <w:r>
        <w:t xml:space="preserve">Sākotnēji atver </w:t>
      </w:r>
      <w:proofErr w:type="spellStart"/>
      <w:r>
        <w:t>Startup</w:t>
      </w:r>
      <w:proofErr w:type="spellEnd"/>
      <w:r>
        <w:t xml:space="preserve"> direktoriju:</w:t>
      </w:r>
    </w:p>
    <w:p w14:paraId="7FF3CA50" w14:textId="00AF01F3" w:rsidR="006C403D" w:rsidRDefault="006C403D" w:rsidP="006C403D">
      <w:pPr>
        <w:jc w:val="center"/>
      </w:pPr>
      <w:r>
        <w:rPr>
          <w:noProof/>
        </w:rPr>
        <w:drawing>
          <wp:inline distT="0" distB="0" distL="0" distR="0" wp14:anchorId="0E386E41" wp14:editId="5B7409C7">
            <wp:extent cx="3807460" cy="1965325"/>
            <wp:effectExtent l="0" t="0" r="0" b="0"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66BF" w14:textId="47FD147A" w:rsidR="006C403D" w:rsidRDefault="006C403D" w:rsidP="006C403D">
      <w:pPr>
        <w:jc w:val="left"/>
      </w:pPr>
      <w:r>
        <w:t>Tur izveidot divas saīsnes:</w:t>
      </w:r>
    </w:p>
    <w:p w14:paraId="75C55702" w14:textId="25DFFC0E" w:rsidR="006C403D" w:rsidRPr="006C403D" w:rsidRDefault="006C403D" w:rsidP="006C403D">
      <w:pPr>
        <w:jc w:val="left"/>
      </w:pPr>
      <w:r>
        <w:rPr>
          <w:noProof/>
        </w:rPr>
        <w:drawing>
          <wp:inline distT="0" distB="0" distL="0" distR="0" wp14:anchorId="67451D8E" wp14:editId="370EA5D8">
            <wp:extent cx="6263640" cy="4179570"/>
            <wp:effectExtent l="0" t="0" r="0" b="0"/>
            <wp:docPr id="14" name="Attēl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15D1" w14:textId="3FA62652" w:rsidR="006C403D" w:rsidRDefault="006C403D" w:rsidP="00B92512">
      <w:pPr>
        <w:pStyle w:val="Virsraksts2"/>
      </w:pPr>
      <w:bookmarkStart w:id="11" w:name="_Toc37862962"/>
      <w:r>
        <w:lastRenderedPageBreak/>
        <w:t>Operētājsistēmas konfigurācija</w:t>
      </w:r>
      <w:bookmarkEnd w:id="11"/>
    </w:p>
    <w:p w14:paraId="2C4481F9" w14:textId="075C6C95" w:rsidR="006C403D" w:rsidRDefault="006C403D" w:rsidP="006C403D">
      <w:pPr>
        <w:pStyle w:val="Virsraksts3"/>
      </w:pPr>
      <w:bookmarkStart w:id="12" w:name="_Toc37862963"/>
      <w:r>
        <w:t>Enerģijas patēriņa iestatījumi</w:t>
      </w:r>
      <w:bookmarkEnd w:id="12"/>
    </w:p>
    <w:p w14:paraId="7FBE39C9" w14:textId="32E9BD27" w:rsidR="006C403D" w:rsidRDefault="006C403D" w:rsidP="006C403D">
      <w:r>
        <w:t>Dators jākonfigurē tā, lai tas “neaizmigtu”.</w:t>
      </w:r>
    </w:p>
    <w:p w14:paraId="7C221D59" w14:textId="4D2334EE" w:rsidR="006C403D" w:rsidRDefault="006C403D" w:rsidP="006C403D">
      <w:proofErr w:type="spellStart"/>
      <w:r w:rsidRPr="006C403D">
        <w:t>Control</w:t>
      </w:r>
      <w:proofErr w:type="spellEnd"/>
      <w:r w:rsidRPr="006C403D">
        <w:t xml:space="preserve"> </w:t>
      </w:r>
      <w:proofErr w:type="spellStart"/>
      <w:r w:rsidRPr="006C403D">
        <w:t>Panel</w:t>
      </w:r>
      <w:proofErr w:type="spellEnd"/>
      <w:r w:rsidRPr="006C403D">
        <w:t xml:space="preserve"> &gt; </w:t>
      </w:r>
      <w:proofErr w:type="spellStart"/>
      <w:r w:rsidRPr="006C403D">
        <w:t>Power</w:t>
      </w:r>
      <w:proofErr w:type="spellEnd"/>
      <w:r w:rsidRPr="006C403D">
        <w:t xml:space="preserve"> </w:t>
      </w:r>
      <w:proofErr w:type="spellStart"/>
      <w:r w:rsidRPr="006C403D">
        <w:t>Options</w:t>
      </w:r>
      <w:proofErr w:type="spellEnd"/>
      <w:r w:rsidRPr="006C403D">
        <w:t xml:space="preserve"> &gt; </w:t>
      </w:r>
      <w:proofErr w:type="spellStart"/>
      <w:r w:rsidRPr="006C403D">
        <w:t>Change</w:t>
      </w:r>
      <w:proofErr w:type="spellEnd"/>
      <w:r w:rsidRPr="006C403D">
        <w:t xml:space="preserve"> </w:t>
      </w:r>
      <w:proofErr w:type="spellStart"/>
      <w:r w:rsidRPr="006C403D">
        <w:t>plan</w:t>
      </w:r>
      <w:proofErr w:type="spellEnd"/>
      <w:r w:rsidRPr="006C403D">
        <w:t xml:space="preserve"> </w:t>
      </w:r>
      <w:proofErr w:type="spellStart"/>
      <w:r w:rsidRPr="006C403D">
        <w:t>settings</w:t>
      </w:r>
      <w:proofErr w:type="spellEnd"/>
    </w:p>
    <w:p w14:paraId="1BCE7CE8" w14:textId="5AB26C58" w:rsidR="006C403D" w:rsidRDefault="006C403D" w:rsidP="006C403D">
      <w:r>
        <w:rPr>
          <w:noProof/>
        </w:rPr>
        <w:drawing>
          <wp:inline distT="0" distB="0" distL="0" distR="0" wp14:anchorId="5BE54FCB" wp14:editId="57ED40E9">
            <wp:extent cx="6263640" cy="3335020"/>
            <wp:effectExtent l="0" t="0" r="0" b="0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DBB0" w14:textId="34341AFB" w:rsidR="006C403D" w:rsidRDefault="006C403D" w:rsidP="006C403D">
      <w:pPr>
        <w:pStyle w:val="Virsraksts3"/>
      </w:pPr>
      <w:bookmarkStart w:id="13" w:name="_Toc37862964"/>
      <w:r>
        <w:t>Ieslēgšanas/izslēgšanas poga</w:t>
      </w:r>
      <w:bookmarkEnd w:id="13"/>
    </w:p>
    <w:p w14:paraId="09F35CAA" w14:textId="1D8E4446" w:rsidR="006C403D" w:rsidRDefault="006C403D" w:rsidP="006C403D">
      <w:r>
        <w:t>Ar ieslēgšanas/izslēgšanas pogu jāizslēdz nevis “jāiemidzina dators”.</w:t>
      </w:r>
    </w:p>
    <w:p w14:paraId="2990F892" w14:textId="77777777" w:rsidR="006C403D" w:rsidRDefault="006C403D" w:rsidP="006C403D">
      <w:proofErr w:type="spellStart"/>
      <w:r w:rsidRPr="006C403D">
        <w:t>Control</w:t>
      </w:r>
      <w:proofErr w:type="spellEnd"/>
      <w:r w:rsidRPr="006C403D">
        <w:t xml:space="preserve"> </w:t>
      </w:r>
      <w:proofErr w:type="spellStart"/>
      <w:r w:rsidRPr="006C403D">
        <w:t>Panel</w:t>
      </w:r>
      <w:proofErr w:type="spellEnd"/>
      <w:r w:rsidRPr="006C403D">
        <w:t xml:space="preserve"> &gt; </w:t>
      </w:r>
      <w:proofErr w:type="spellStart"/>
      <w:r w:rsidRPr="006C403D">
        <w:t>Choose</w:t>
      </w:r>
      <w:proofErr w:type="spellEnd"/>
      <w:r w:rsidRPr="006C403D">
        <w:t xml:space="preserve"> </w:t>
      </w:r>
      <w:proofErr w:type="spellStart"/>
      <w:r w:rsidRPr="006C403D">
        <w:t>what</w:t>
      </w:r>
      <w:proofErr w:type="spellEnd"/>
      <w:r w:rsidRPr="006C403D">
        <w:t xml:space="preserve"> </w:t>
      </w:r>
      <w:proofErr w:type="spellStart"/>
      <w:r w:rsidRPr="006C403D">
        <w:t>the</w:t>
      </w:r>
      <w:proofErr w:type="spellEnd"/>
      <w:r w:rsidRPr="006C403D">
        <w:t xml:space="preserve"> </w:t>
      </w:r>
      <w:proofErr w:type="spellStart"/>
      <w:r w:rsidRPr="006C403D">
        <w:t>power</w:t>
      </w:r>
      <w:proofErr w:type="spellEnd"/>
      <w:r w:rsidRPr="006C403D">
        <w:t xml:space="preserve"> </w:t>
      </w:r>
      <w:proofErr w:type="spellStart"/>
      <w:r w:rsidRPr="006C403D">
        <w:t>buttons</w:t>
      </w:r>
      <w:proofErr w:type="spellEnd"/>
      <w:r w:rsidRPr="006C403D">
        <w:t xml:space="preserve"> do</w:t>
      </w:r>
    </w:p>
    <w:p w14:paraId="7E5F501A" w14:textId="19EBBC1C" w:rsidR="006C403D" w:rsidRDefault="006C403D" w:rsidP="006C403D">
      <w:r>
        <w:rPr>
          <w:noProof/>
        </w:rPr>
        <w:drawing>
          <wp:inline distT="0" distB="0" distL="0" distR="0" wp14:anchorId="4AEBCA6F" wp14:editId="7AD710DA">
            <wp:extent cx="5199797" cy="2564580"/>
            <wp:effectExtent l="0" t="0" r="0" b="0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30" cy="25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A9C6" w14:textId="3746FA1B" w:rsidR="006C403D" w:rsidRDefault="006C403D" w:rsidP="006C403D">
      <w:pPr>
        <w:pStyle w:val="Virsraksts3"/>
      </w:pPr>
      <w:bookmarkStart w:id="14" w:name="_Toc37862965"/>
      <w:r>
        <w:lastRenderedPageBreak/>
        <w:t>Autentifikācija bez paroles</w:t>
      </w:r>
      <w:bookmarkEnd w:id="14"/>
    </w:p>
    <w:p w14:paraId="38F5B7F3" w14:textId="7FBFF9AF" w:rsidR="006C403D" w:rsidRDefault="006C403D" w:rsidP="006C403D">
      <w:r>
        <w:t xml:space="preserve">Lai pie datora ieslēgšanas neprasītu paroli, </w:t>
      </w:r>
      <w:proofErr w:type="spellStart"/>
      <w:r>
        <w:t>netplwiz</w:t>
      </w:r>
      <w:proofErr w:type="spellEnd"/>
      <w:r>
        <w:t xml:space="preserve"> logā izņem ķeksi pie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”</w:t>
      </w:r>
    </w:p>
    <w:p w14:paraId="02DAA57D" w14:textId="6DB6D812" w:rsidR="006C403D" w:rsidRDefault="006C403D" w:rsidP="006C403D">
      <w:pPr>
        <w:jc w:val="center"/>
      </w:pPr>
      <w:r>
        <w:rPr>
          <w:noProof/>
        </w:rPr>
        <w:drawing>
          <wp:inline distT="0" distB="0" distL="0" distR="0" wp14:anchorId="266586E9" wp14:editId="27E094BD">
            <wp:extent cx="3807460" cy="1965325"/>
            <wp:effectExtent l="0" t="0" r="0" b="0"/>
            <wp:docPr id="17" name="Attēl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B1AC" w14:textId="77777777" w:rsidR="006C403D" w:rsidRPr="006C403D" w:rsidRDefault="006C403D" w:rsidP="006C403D"/>
    <w:p w14:paraId="7BC9B43A" w14:textId="7B98FDA1" w:rsidR="006C403D" w:rsidRPr="006C403D" w:rsidRDefault="006C403D" w:rsidP="006C403D">
      <w:pPr>
        <w:jc w:val="center"/>
      </w:pPr>
      <w:r>
        <w:rPr>
          <w:noProof/>
        </w:rPr>
        <w:drawing>
          <wp:inline distT="0" distB="0" distL="0" distR="0" wp14:anchorId="581BEE8C" wp14:editId="6B0D62ED">
            <wp:extent cx="4408170" cy="4858385"/>
            <wp:effectExtent l="0" t="0" r="0" b="0"/>
            <wp:docPr id="16" name="Attēl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D5FF" w14:textId="6CF5CBFF" w:rsidR="00B92512" w:rsidRDefault="00B92512" w:rsidP="00B92512">
      <w:pPr>
        <w:pStyle w:val="Virsraksts2"/>
      </w:pPr>
      <w:bookmarkStart w:id="15" w:name="_Toc37862966"/>
      <w:r>
        <w:lastRenderedPageBreak/>
        <w:t>Mapju struktūra</w:t>
      </w:r>
      <w:bookmarkEnd w:id="15"/>
    </w:p>
    <w:p w14:paraId="20E1D569" w14:textId="6F9A15E7" w:rsidR="00A4076F" w:rsidRDefault="00A4076F" w:rsidP="00A4076F">
      <w:r>
        <w:t>Pirms datu izmaiņas, vēlams uztaisīt rezerves kopiju šīm direktorijām(skat. Att.)</w:t>
      </w:r>
    </w:p>
    <w:p w14:paraId="05471F6E" w14:textId="6D74FC83" w:rsidR="00A4076F" w:rsidRDefault="00A4076F" w:rsidP="00A4076F">
      <w:pPr>
        <w:jc w:val="center"/>
      </w:pPr>
      <w:r>
        <w:rPr>
          <w:noProof/>
          <w:lang w:val="en-US"/>
        </w:rPr>
        <w:drawing>
          <wp:inline distT="0" distB="0" distL="0" distR="0" wp14:anchorId="129DDC17" wp14:editId="0D0E0225">
            <wp:extent cx="1962768" cy="75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60" cy="7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1AD6" w14:textId="244538D6" w:rsidR="00A4076F" w:rsidRDefault="00A4076F" w:rsidP="00A4076F">
      <w:pPr>
        <w:pStyle w:val="Virsraksts3"/>
      </w:pPr>
      <w:bookmarkStart w:id="16" w:name="_Toc37862967"/>
      <w:proofErr w:type="spellStart"/>
      <w:r>
        <w:t>Data</w:t>
      </w:r>
      <w:proofErr w:type="spellEnd"/>
      <w:r>
        <w:t xml:space="preserve"> direktorija – </w:t>
      </w:r>
      <w:r w:rsidR="00C52433" w:rsidRPr="00A14756">
        <w:t>.</w:t>
      </w:r>
      <w:proofErr w:type="spellStart"/>
      <w:r w:rsidR="00C52433" w:rsidRPr="00A14756">
        <w:t>txt</w:t>
      </w:r>
      <w:proofErr w:type="spellEnd"/>
      <w:r w:rsidR="00C52433" w:rsidRPr="00A14756">
        <w:t xml:space="preserve"> failos ir saglabāta </w:t>
      </w:r>
      <w:proofErr w:type="spellStart"/>
      <w:r w:rsidR="00C52433" w:rsidRPr="00A14756">
        <w:t>teksutālā</w:t>
      </w:r>
      <w:proofErr w:type="spellEnd"/>
      <w:r w:rsidR="00C52433" w:rsidRPr="00A14756">
        <w:t xml:space="preserve"> informācija</w:t>
      </w:r>
      <w:r w:rsidR="00C52433">
        <w:t>,</w:t>
      </w:r>
      <w:r w:rsidR="00C52433" w:rsidRPr="00A14756">
        <w:t xml:space="preserve"> atbilstošajā failā</w:t>
      </w:r>
      <w:r w:rsidR="00C52433">
        <w:t xml:space="preserve"> un direktorijā</w:t>
      </w:r>
      <w:r w:rsidR="00C52433" w:rsidRPr="00A14756">
        <w:t>.</w:t>
      </w:r>
      <w:bookmarkEnd w:id="16"/>
    </w:p>
    <w:p w14:paraId="253676C9" w14:textId="69E39816" w:rsidR="00A4076F" w:rsidRPr="00A4076F" w:rsidRDefault="00A4076F" w:rsidP="00A4076F">
      <w:pPr>
        <w:pStyle w:val="Virsraksts3"/>
      </w:pPr>
      <w:bookmarkStart w:id="17" w:name="_Toc37862968"/>
      <w:proofErr w:type="spellStart"/>
      <w:r>
        <w:t>Uploads</w:t>
      </w:r>
      <w:proofErr w:type="spellEnd"/>
      <w:r>
        <w:t xml:space="preserve"> direktorija – satur attēlus un video failus, kas tiek pielietoti attiecīgajās uzdevumu un informācijas sadaļās.</w:t>
      </w:r>
      <w:r w:rsidR="00A14756">
        <w:t xml:space="preserve"> Pirms izmaiņu veikšanas, šīm mapēm ir jāizveido rezerves kopija.</w:t>
      </w:r>
      <w:bookmarkEnd w:id="17"/>
    </w:p>
    <w:p w14:paraId="7E94812B" w14:textId="77777777" w:rsidR="00B92512" w:rsidRDefault="00B92512" w:rsidP="00B92512">
      <w:pPr>
        <w:pStyle w:val="Virsraksts1"/>
      </w:pPr>
      <w:bookmarkStart w:id="18" w:name="_Toc37862969"/>
      <w:r>
        <w:t>Satura rediģēšana</w:t>
      </w:r>
      <w:bookmarkEnd w:id="18"/>
    </w:p>
    <w:p w14:paraId="19BBDC43" w14:textId="77777777" w:rsidR="00B92512" w:rsidRDefault="00B92512" w:rsidP="00B92512">
      <w:pPr>
        <w:pStyle w:val="Virsraksts2"/>
      </w:pPr>
      <w:bookmarkStart w:id="19" w:name="_Toc37862970"/>
      <w:r>
        <w:t>Testa jautājumu ievietošana</w:t>
      </w:r>
      <w:bookmarkEnd w:id="19"/>
    </w:p>
    <w:p w14:paraId="56FDA4A5" w14:textId="3044DFD0" w:rsidR="00F806AE" w:rsidRDefault="003176CD" w:rsidP="0097601F">
      <w:pPr>
        <w:pStyle w:val="Nubmered"/>
        <w:numPr>
          <w:ilvl w:val="0"/>
          <w:numId w:val="4"/>
        </w:numPr>
      </w:pPr>
      <w:r>
        <w:t>Nospiediet pogu “Pievienot” lapas apakšdaļā</w:t>
      </w:r>
      <w:r w:rsidR="0013432C">
        <w:t>(skat. Att.).</w:t>
      </w:r>
    </w:p>
    <w:p w14:paraId="5D4AF67E" w14:textId="478D363C" w:rsidR="00C52433" w:rsidRDefault="00C52433" w:rsidP="00E843C7">
      <w:pPr>
        <w:pStyle w:val="Nubmered"/>
        <w:numPr>
          <w:ilvl w:val="0"/>
          <w:numId w:val="0"/>
        </w:numPr>
        <w:ind w:left="425"/>
      </w:pPr>
      <w:r>
        <w:rPr>
          <w:noProof/>
          <w:lang w:val="en-US"/>
        </w:rPr>
        <w:drawing>
          <wp:inline distT="0" distB="0" distL="0" distR="0" wp14:anchorId="0F666B86" wp14:editId="6737B158">
            <wp:extent cx="6262370" cy="1297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7B4A" w14:textId="21D80BDB" w:rsidR="003176CD" w:rsidRDefault="003176CD" w:rsidP="00E843C7">
      <w:pPr>
        <w:pStyle w:val="Nubmered"/>
        <w:numPr>
          <w:ilvl w:val="0"/>
          <w:numId w:val="0"/>
        </w:numPr>
        <w:ind w:left="785"/>
        <w:jc w:val="left"/>
      </w:pPr>
      <w:r>
        <w:rPr>
          <w:noProof/>
          <w:lang w:val="en-US"/>
        </w:rPr>
        <w:drawing>
          <wp:inline distT="0" distB="0" distL="0" distR="0" wp14:anchorId="5E0CDC09" wp14:editId="666FFE01">
            <wp:extent cx="1457325" cy="380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0065" cy="4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33">
        <w:tab/>
      </w:r>
      <w:r w:rsidR="00C52433">
        <w:tab/>
      </w:r>
      <w:r w:rsidR="00C52433">
        <w:tab/>
      </w:r>
      <w:r w:rsidR="00C52433">
        <w:tab/>
      </w:r>
      <w:r w:rsidR="00C52433">
        <w:tab/>
      </w:r>
      <w:r w:rsidR="00C52433">
        <w:tab/>
        <w:t xml:space="preserve">     </w:t>
      </w:r>
      <w:r w:rsidR="00C52433">
        <w:rPr>
          <w:noProof/>
          <w:lang w:val="en-US"/>
        </w:rPr>
        <w:drawing>
          <wp:inline distT="0" distB="0" distL="0" distR="0" wp14:anchorId="611E46E7" wp14:editId="28732B8D">
            <wp:extent cx="1438175" cy="3364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373" cy="3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3072" w14:textId="5B9CE787" w:rsidR="003176CD" w:rsidRDefault="003176CD" w:rsidP="003176CD">
      <w:pPr>
        <w:pStyle w:val="Nubmered"/>
      </w:pPr>
      <w:r>
        <w:t>Pievienojiet attēlu uzspiežot uz “Plus” pogas un izvēloties failu.</w:t>
      </w:r>
    </w:p>
    <w:p w14:paraId="3A2C3E6C" w14:textId="7D9C947E" w:rsidR="003176CD" w:rsidRDefault="003176CD" w:rsidP="003176CD">
      <w:pPr>
        <w:pStyle w:val="Nubmered"/>
      </w:pPr>
      <w:r>
        <w:t>Vadiet secīgi jautājumus attiecīgi valodai (skat. att.(LV-</w:t>
      </w:r>
      <w:r w:rsidRPr="00F76FD3">
        <w:rPr>
          <w:color w:val="FFFFFF" w:themeColor="background1"/>
          <w:highlight w:val="red"/>
        </w:rPr>
        <w:t>sarkans</w:t>
      </w:r>
      <w:r>
        <w:t>, EN-</w:t>
      </w:r>
      <w:r w:rsidRPr="00F76FD3">
        <w:rPr>
          <w:highlight w:val="cyan"/>
        </w:rPr>
        <w:t>zils</w:t>
      </w:r>
      <w:r>
        <w:t>, RU-</w:t>
      </w:r>
      <w:r w:rsidRPr="00F76FD3">
        <w:rPr>
          <w:highlight w:val="green"/>
        </w:rPr>
        <w:t>zaļš</w:t>
      </w:r>
      <w:r>
        <w:t>)).</w:t>
      </w:r>
    </w:p>
    <w:p w14:paraId="0E5A36D4" w14:textId="40778733" w:rsidR="003176CD" w:rsidRDefault="003176CD" w:rsidP="003176CD">
      <w:pPr>
        <w:pStyle w:val="Nubmered"/>
      </w:pPr>
      <w:r>
        <w:t>Pievienojiet 3 dažādus atbilžu variantus katram jautājumam, attiecīgajā valodā(skat. att.</w:t>
      </w:r>
      <w:r w:rsidR="00F76FD3">
        <w:t>(LV-</w:t>
      </w:r>
      <w:r w:rsidR="00F76FD3" w:rsidRPr="00F76FD3">
        <w:rPr>
          <w:color w:val="FFFFFF" w:themeColor="background1"/>
          <w:highlight w:val="red"/>
        </w:rPr>
        <w:t>sarkans</w:t>
      </w:r>
      <w:r w:rsidR="00F76FD3">
        <w:t>, EN-</w:t>
      </w:r>
      <w:r w:rsidR="00F76FD3" w:rsidRPr="00F76FD3">
        <w:rPr>
          <w:highlight w:val="cyan"/>
        </w:rPr>
        <w:t>zils</w:t>
      </w:r>
      <w:r w:rsidR="00F76FD3">
        <w:t>, RU-</w:t>
      </w:r>
      <w:r w:rsidR="00F76FD3" w:rsidRPr="00F76FD3">
        <w:rPr>
          <w:highlight w:val="green"/>
        </w:rPr>
        <w:t>zaļš</w:t>
      </w:r>
      <w:r>
        <w:t>)).</w:t>
      </w:r>
    </w:p>
    <w:p w14:paraId="55601200" w14:textId="4A520A0A" w:rsidR="003176CD" w:rsidRDefault="003176CD" w:rsidP="003176CD">
      <w:pPr>
        <w:pStyle w:val="Nubmered"/>
      </w:pPr>
      <w:r>
        <w:t>Atzīmējiet pareiz</w:t>
      </w:r>
      <w:r w:rsidR="00A14756">
        <w:t>o</w:t>
      </w:r>
      <w:r>
        <w:t xml:space="preserve"> atbild</w:t>
      </w:r>
      <w:r w:rsidR="00A14756">
        <w:t>i</w:t>
      </w:r>
      <w:r>
        <w:t xml:space="preserve"> visās valodās</w:t>
      </w:r>
      <w:r w:rsidR="00A14756">
        <w:t xml:space="preserve">, </w:t>
      </w:r>
      <w:r>
        <w:t>pareizās atbildes novietojot vienā kolonā.</w:t>
      </w:r>
    </w:p>
    <w:p w14:paraId="6AFCF4E8" w14:textId="4857EE22" w:rsidR="003176CD" w:rsidRDefault="003176CD" w:rsidP="00E843C7">
      <w:pPr>
        <w:pStyle w:val="Nubmered"/>
      </w:pPr>
      <w:r>
        <w:t xml:space="preserve">Pievienojiet aprakstu katram jautājumam, attiecīgajā </w:t>
      </w:r>
      <w:proofErr w:type="spellStart"/>
      <w:r>
        <w:t>val</w:t>
      </w:r>
      <w:proofErr w:type="spellEnd"/>
      <w:r>
        <w:t>(skat. att.(</w:t>
      </w:r>
      <w:r w:rsidR="00F76FD3">
        <w:t>LV-</w:t>
      </w:r>
      <w:r w:rsidR="00F76FD3" w:rsidRPr="00F76FD3">
        <w:rPr>
          <w:color w:val="FFFFFF" w:themeColor="background1"/>
          <w:highlight w:val="red"/>
        </w:rPr>
        <w:t>sarkans</w:t>
      </w:r>
      <w:r w:rsidR="00F76FD3">
        <w:t>, EN-</w:t>
      </w:r>
      <w:r w:rsidR="00F76FD3" w:rsidRPr="00F76FD3">
        <w:rPr>
          <w:highlight w:val="cyan"/>
        </w:rPr>
        <w:t>zils</w:t>
      </w:r>
      <w:r w:rsidR="00F76FD3">
        <w:t>, RU-</w:t>
      </w:r>
      <w:r w:rsidR="00F76FD3" w:rsidRPr="00F76FD3">
        <w:rPr>
          <w:highlight w:val="green"/>
        </w:rPr>
        <w:t>zaļš</w:t>
      </w:r>
      <w:r>
        <w:t>)).</w:t>
      </w:r>
    </w:p>
    <w:p w14:paraId="24CB7090" w14:textId="5335828F" w:rsidR="00346ED5" w:rsidRDefault="00346ED5" w:rsidP="00346ED5">
      <w:pPr>
        <w:pStyle w:val="Nubmered"/>
      </w:pPr>
      <w:r>
        <w:t>Pēc datu pievienošanas nospiediet pogu saglabāt(skat. Att.).</w:t>
      </w:r>
    </w:p>
    <w:p w14:paraId="46DE97D1" w14:textId="197466CF" w:rsidR="00346ED5" w:rsidRPr="00F806AE" w:rsidRDefault="00346ED5" w:rsidP="00346ED5">
      <w:pPr>
        <w:pStyle w:val="Nubmered"/>
        <w:numPr>
          <w:ilvl w:val="0"/>
          <w:numId w:val="0"/>
        </w:numPr>
        <w:ind w:left="785" w:hanging="360"/>
        <w:jc w:val="center"/>
      </w:pPr>
    </w:p>
    <w:p w14:paraId="7852A483" w14:textId="2DCA2425" w:rsidR="00C60CE0" w:rsidRDefault="0050160A" w:rsidP="0050160A">
      <w:pPr>
        <w:pStyle w:val="Virsraksts2"/>
      </w:pPr>
      <w:bookmarkStart w:id="20" w:name="_Toc37862971"/>
      <w:r>
        <w:lastRenderedPageBreak/>
        <w:t>Testa jautājumu re</w:t>
      </w:r>
      <w:r w:rsidR="006C403D">
        <w:t>d</w:t>
      </w:r>
      <w:r>
        <w:t>iģēšana</w:t>
      </w:r>
      <w:bookmarkEnd w:id="20"/>
    </w:p>
    <w:p w14:paraId="53608338" w14:textId="10E6FED0" w:rsidR="0050160A" w:rsidRDefault="0050160A" w:rsidP="0097601F">
      <w:pPr>
        <w:pStyle w:val="Nubmered"/>
        <w:numPr>
          <w:ilvl w:val="0"/>
          <w:numId w:val="5"/>
        </w:numPr>
      </w:pPr>
      <w:r>
        <w:t>Atrodiet jautājum</w:t>
      </w:r>
      <w:r w:rsidR="00E91A59">
        <w:t>a ierakstu</w:t>
      </w:r>
      <w:r>
        <w:t>, kuru vēlaties rediģēt.</w:t>
      </w:r>
    </w:p>
    <w:p w14:paraId="08CA3DFE" w14:textId="60A6C397" w:rsidR="00E91A59" w:rsidRDefault="00E91A59" w:rsidP="0097601F">
      <w:pPr>
        <w:pStyle w:val="Nubmered"/>
        <w:numPr>
          <w:ilvl w:val="0"/>
          <w:numId w:val="5"/>
        </w:numPr>
      </w:pPr>
      <w:r>
        <w:t>Lai labotu attēlu, spiediet uz iepriekšējā attēla un izvēlieties jaunu</w:t>
      </w:r>
    </w:p>
    <w:p w14:paraId="7A380F10" w14:textId="38C39608" w:rsidR="0050160A" w:rsidRDefault="0050160A" w:rsidP="0097601F">
      <w:pPr>
        <w:pStyle w:val="Nubmered"/>
        <w:numPr>
          <w:ilvl w:val="0"/>
          <w:numId w:val="5"/>
        </w:numPr>
      </w:pPr>
      <w:r>
        <w:t>Atrodiet attiecīgos laukus pretī valodai, ko vēlaties izmainīt.</w:t>
      </w:r>
    </w:p>
    <w:p w14:paraId="5AF2D1ED" w14:textId="4A26D573" w:rsidR="0050160A" w:rsidRDefault="0050160A" w:rsidP="0097601F">
      <w:pPr>
        <w:pStyle w:val="Nubmered"/>
        <w:numPr>
          <w:ilvl w:val="0"/>
          <w:numId w:val="5"/>
        </w:numPr>
      </w:pPr>
      <w:r>
        <w:t>Aizvietojiet esošo informāciju ar jauno.</w:t>
      </w:r>
    </w:p>
    <w:p w14:paraId="5B2A2145" w14:textId="0F1CB25A" w:rsidR="0050160A" w:rsidRPr="0050160A" w:rsidRDefault="0050160A" w:rsidP="0050160A">
      <w:pPr>
        <w:pStyle w:val="Nubmered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7E1D825F" wp14:editId="5FB95ADF">
            <wp:extent cx="6252210" cy="147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F056" w14:textId="77777777" w:rsidR="00F76FD3" w:rsidRDefault="00346ED5" w:rsidP="0097601F">
      <w:pPr>
        <w:pStyle w:val="Nubmered"/>
        <w:numPr>
          <w:ilvl w:val="0"/>
          <w:numId w:val="5"/>
        </w:numPr>
      </w:pPr>
      <w:r>
        <w:t>Pēc datu pievienošanas nospiediet pogu saglabāt(skat. Att.).</w:t>
      </w:r>
    </w:p>
    <w:p w14:paraId="157E36B2" w14:textId="214EC645" w:rsidR="00C60CE0" w:rsidRDefault="00346ED5" w:rsidP="0013432C">
      <w:pPr>
        <w:pStyle w:val="Nubmered"/>
        <w:numPr>
          <w:ilvl w:val="0"/>
          <w:numId w:val="0"/>
        </w:numPr>
        <w:ind w:left="785" w:hanging="360"/>
        <w:jc w:val="center"/>
      </w:pPr>
      <w:r>
        <w:rPr>
          <w:noProof/>
          <w:lang w:val="en-US"/>
        </w:rPr>
        <w:drawing>
          <wp:inline distT="0" distB="0" distL="0" distR="0" wp14:anchorId="6F9095B9" wp14:editId="18CCCD3A">
            <wp:extent cx="143827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CF1" w14:textId="02503E94" w:rsidR="00C60CE0" w:rsidRDefault="0074486B" w:rsidP="0074486B">
      <w:pPr>
        <w:pStyle w:val="Virsraksts2"/>
      </w:pPr>
      <w:bookmarkStart w:id="21" w:name="_Toc37862972"/>
      <w:r>
        <w:t>Mezglu ievietošana</w:t>
      </w:r>
      <w:bookmarkEnd w:id="21"/>
    </w:p>
    <w:p w14:paraId="5E8AC9D5" w14:textId="78FE78B4" w:rsidR="0074486B" w:rsidRDefault="0074486B" w:rsidP="0097601F">
      <w:pPr>
        <w:pStyle w:val="Nubmered"/>
        <w:numPr>
          <w:ilvl w:val="0"/>
          <w:numId w:val="6"/>
        </w:numPr>
      </w:pPr>
      <w:r>
        <w:t>Nospiediet pogu “Pievienot” lapas apakšdaļā</w:t>
      </w:r>
      <w:r w:rsidR="0013432C">
        <w:t>(skat. Att.).</w:t>
      </w:r>
    </w:p>
    <w:p w14:paraId="556983CE" w14:textId="2AB09827" w:rsidR="00856BD1" w:rsidRDefault="00856BD1" w:rsidP="00E843C7">
      <w:pPr>
        <w:pStyle w:val="Nubmered"/>
        <w:numPr>
          <w:ilvl w:val="0"/>
          <w:numId w:val="0"/>
        </w:numPr>
        <w:ind w:left="785" w:hanging="360"/>
      </w:pPr>
      <w:r>
        <w:rPr>
          <w:noProof/>
          <w:lang w:val="en-US"/>
        </w:rPr>
        <w:drawing>
          <wp:inline distT="0" distB="0" distL="0" distR="0" wp14:anchorId="53C9D819" wp14:editId="01741F50">
            <wp:extent cx="6252210" cy="1711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7ED2" w14:textId="088193B8" w:rsidR="00C60CE0" w:rsidRDefault="0013432C" w:rsidP="00E843C7">
      <w:pPr>
        <w:pStyle w:val="Bezatstarpm"/>
      </w:pPr>
      <w:r>
        <w:t xml:space="preserve">           </w:t>
      </w:r>
      <w:r w:rsidR="0074486B">
        <w:rPr>
          <w:noProof/>
          <w:lang w:val="en-US"/>
        </w:rPr>
        <w:drawing>
          <wp:inline distT="0" distB="0" distL="0" distR="0" wp14:anchorId="4CDBBF80" wp14:editId="1978A09C">
            <wp:extent cx="1457325" cy="395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0236" cy="3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rPr>
          <w:noProof/>
          <w:lang w:val="en-US"/>
        </w:rPr>
        <w:drawing>
          <wp:inline distT="0" distB="0" distL="0" distR="0" wp14:anchorId="6833BACA" wp14:editId="1B941410">
            <wp:extent cx="1437003" cy="3438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354" cy="34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AD4A" w14:textId="77777777" w:rsidR="0074486B" w:rsidRDefault="0074486B" w:rsidP="0097601F">
      <w:pPr>
        <w:pStyle w:val="Nubmered"/>
        <w:numPr>
          <w:ilvl w:val="0"/>
          <w:numId w:val="7"/>
        </w:numPr>
      </w:pPr>
      <w:r>
        <w:t>Pievienojiet attēlu uzspiežot uz “Plus” pogas un izvēloties failu.</w:t>
      </w:r>
    </w:p>
    <w:p w14:paraId="1AFAC2CD" w14:textId="76AC3217" w:rsidR="0074486B" w:rsidRDefault="0074486B" w:rsidP="0074486B">
      <w:pPr>
        <w:pStyle w:val="Nubmered"/>
      </w:pPr>
      <w:r>
        <w:t>Ievadiet attēla atrašanās koordinātes (Attēls(TOP), Attēls(LEFT)).</w:t>
      </w:r>
    </w:p>
    <w:p w14:paraId="632A8D6F" w14:textId="470A9644" w:rsidR="0074486B" w:rsidRDefault="0074486B" w:rsidP="0074486B">
      <w:pPr>
        <w:pStyle w:val="Nubmered"/>
      </w:pPr>
      <w:r>
        <w:t>Ievadiet nosaukuma atrašanās koordinātes(Virsraksts(TOP), Virsraksts(LEFT)).</w:t>
      </w:r>
    </w:p>
    <w:p w14:paraId="7C33768E" w14:textId="1E475D7C" w:rsidR="0074486B" w:rsidRDefault="0074486B" w:rsidP="0074486B">
      <w:pPr>
        <w:pStyle w:val="Nubmered"/>
      </w:pPr>
      <w:r>
        <w:t xml:space="preserve">Ievadiet mezgla </w:t>
      </w:r>
      <w:proofErr w:type="spellStart"/>
      <w:r>
        <w:t>nosauku</w:t>
      </w:r>
      <w:proofErr w:type="spellEnd"/>
      <w:r>
        <w:t xml:space="preserve"> attiecīgi valodām (LV, EN, RU).</w:t>
      </w:r>
    </w:p>
    <w:p w14:paraId="452B4422" w14:textId="44C84890" w:rsidR="00F76FD3" w:rsidRDefault="0074486B" w:rsidP="00E843C7">
      <w:pPr>
        <w:pStyle w:val="Nubmered"/>
      </w:pPr>
      <w:r>
        <w:t>Ievadiet mezgla aprakstu attiecīgi valodām (LV, EN, RU).</w:t>
      </w:r>
    </w:p>
    <w:p w14:paraId="183055AB" w14:textId="503C1196" w:rsidR="00F76FD3" w:rsidRDefault="00F76FD3" w:rsidP="00F76FD3">
      <w:pPr>
        <w:pStyle w:val="Nubmered"/>
      </w:pPr>
      <w:r>
        <w:lastRenderedPageBreak/>
        <w:t>Pēc datu pievienošanas nospiediet pogu saglabāt(skat. Att.).</w:t>
      </w:r>
    </w:p>
    <w:p w14:paraId="2B7B7A70" w14:textId="17376FCA" w:rsidR="00F76FD3" w:rsidRDefault="00F76FD3" w:rsidP="00A14422">
      <w:pPr>
        <w:pStyle w:val="Nubmered"/>
        <w:numPr>
          <w:ilvl w:val="0"/>
          <w:numId w:val="0"/>
        </w:numPr>
        <w:ind w:left="425"/>
        <w:jc w:val="center"/>
      </w:pPr>
    </w:p>
    <w:p w14:paraId="5A29FF34" w14:textId="394A3D41" w:rsidR="00F76FD3" w:rsidRDefault="00A14422" w:rsidP="00A14422">
      <w:pPr>
        <w:pStyle w:val="Virsraksts2"/>
      </w:pPr>
      <w:bookmarkStart w:id="22" w:name="_Toc37862973"/>
      <w:r>
        <w:t>Mezglu ierakstu rediģēšana</w:t>
      </w:r>
      <w:bookmarkEnd w:id="22"/>
    </w:p>
    <w:p w14:paraId="438587F0" w14:textId="748C35C7" w:rsidR="00A14422" w:rsidRDefault="00A14422" w:rsidP="0097601F">
      <w:pPr>
        <w:pStyle w:val="Nubmered"/>
        <w:numPr>
          <w:ilvl w:val="0"/>
          <w:numId w:val="8"/>
        </w:numPr>
      </w:pPr>
      <w:r>
        <w:t xml:space="preserve">Atrodiet </w:t>
      </w:r>
      <w:r w:rsidR="00E91A59">
        <w:t>mezgla ierakstu</w:t>
      </w:r>
      <w:r>
        <w:t>, kuru vēlaties rediģēt.</w:t>
      </w:r>
    </w:p>
    <w:p w14:paraId="41F7F97F" w14:textId="381175F5" w:rsidR="00E91A59" w:rsidRDefault="00E91A59" w:rsidP="0097601F">
      <w:pPr>
        <w:pStyle w:val="Nubmered"/>
        <w:numPr>
          <w:ilvl w:val="0"/>
          <w:numId w:val="8"/>
        </w:numPr>
      </w:pPr>
      <w:r>
        <w:t>Lai labotu attēlu, spiediet uz iepriekšējā attēla un izvēlieties jaunu</w:t>
      </w:r>
    </w:p>
    <w:p w14:paraId="74BCCA57" w14:textId="77777777" w:rsidR="00A14422" w:rsidRDefault="00A14422" w:rsidP="0097601F">
      <w:pPr>
        <w:pStyle w:val="Nubmered"/>
        <w:numPr>
          <w:ilvl w:val="0"/>
          <w:numId w:val="5"/>
        </w:numPr>
      </w:pPr>
      <w:r>
        <w:t>Atrodiet attiecīgos laukus pretī valodai, ko vēlaties izmainīt.</w:t>
      </w:r>
    </w:p>
    <w:p w14:paraId="09AB68BD" w14:textId="77777777" w:rsidR="00A14422" w:rsidRDefault="00A14422" w:rsidP="0097601F">
      <w:pPr>
        <w:pStyle w:val="Nubmered"/>
        <w:numPr>
          <w:ilvl w:val="0"/>
          <w:numId w:val="5"/>
        </w:numPr>
      </w:pPr>
      <w:r>
        <w:t>Aizvietojiet esošo informāciju ar jauno.</w:t>
      </w:r>
    </w:p>
    <w:p w14:paraId="0FDDDB54" w14:textId="50CA22F4" w:rsidR="00A14422" w:rsidRPr="0050160A" w:rsidRDefault="00A14422" w:rsidP="00A14422">
      <w:pPr>
        <w:pStyle w:val="Nubmered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75ABBE08" wp14:editId="30C43368">
            <wp:extent cx="626364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CFA0" w14:textId="77777777" w:rsidR="00A14422" w:rsidRDefault="00A14422" w:rsidP="0097601F">
      <w:pPr>
        <w:pStyle w:val="Nubmered"/>
        <w:numPr>
          <w:ilvl w:val="0"/>
          <w:numId w:val="5"/>
        </w:numPr>
      </w:pPr>
      <w:r>
        <w:t>Pēc datu pievienošanas nospiediet pogu saglabāt(skat. Att.).</w:t>
      </w:r>
    </w:p>
    <w:p w14:paraId="57B10A1C" w14:textId="77777777" w:rsidR="00A14422" w:rsidRDefault="00A14422" w:rsidP="00A14422">
      <w:pPr>
        <w:pStyle w:val="Nubmered"/>
        <w:numPr>
          <w:ilvl w:val="0"/>
          <w:numId w:val="0"/>
        </w:numPr>
        <w:ind w:left="425"/>
        <w:jc w:val="center"/>
      </w:pPr>
      <w:r>
        <w:rPr>
          <w:noProof/>
          <w:lang w:val="en-US"/>
        </w:rPr>
        <w:drawing>
          <wp:inline distT="0" distB="0" distL="0" distR="0" wp14:anchorId="362D7EF1" wp14:editId="0A6BB500">
            <wp:extent cx="143827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C8F" w14:textId="423468D7" w:rsidR="00E91A59" w:rsidRDefault="00E91A59" w:rsidP="00E91A59">
      <w:pPr>
        <w:pStyle w:val="Virsraksts2"/>
        <w:numPr>
          <w:ilvl w:val="0"/>
          <w:numId w:val="0"/>
        </w:numPr>
      </w:pPr>
    </w:p>
    <w:p w14:paraId="6FA6C569" w14:textId="77777777" w:rsidR="00E91A59" w:rsidRPr="00E91A59" w:rsidRDefault="00E91A59" w:rsidP="00E91A59"/>
    <w:p w14:paraId="701CC459" w14:textId="7DDFDDEC" w:rsidR="00A14422" w:rsidRDefault="004F066D" w:rsidP="00E91A59">
      <w:pPr>
        <w:pStyle w:val="Virsraksts2"/>
      </w:pPr>
      <w:bookmarkStart w:id="23" w:name="_Toc37862974"/>
      <w:r>
        <w:t>Video ievietošana</w:t>
      </w:r>
      <w:bookmarkEnd w:id="23"/>
    </w:p>
    <w:p w14:paraId="39B7C4B7" w14:textId="52117E63" w:rsidR="00AE495B" w:rsidRDefault="00AE495B" w:rsidP="0097601F">
      <w:pPr>
        <w:pStyle w:val="Nubmered"/>
        <w:numPr>
          <w:ilvl w:val="0"/>
          <w:numId w:val="9"/>
        </w:numPr>
      </w:pPr>
      <w:r>
        <w:t>Nospiediet pogu “Pievienot” lapas apakšdaļā</w:t>
      </w:r>
      <w:r w:rsidR="0013432C">
        <w:t>(skat. Att.).</w:t>
      </w:r>
    </w:p>
    <w:p w14:paraId="042A8DC9" w14:textId="7738B995" w:rsidR="00856BD1" w:rsidRDefault="00856BD1" w:rsidP="00E843C7">
      <w:pPr>
        <w:pStyle w:val="Nubmered"/>
        <w:numPr>
          <w:ilvl w:val="0"/>
          <w:numId w:val="0"/>
        </w:numPr>
        <w:ind w:left="425"/>
      </w:pPr>
      <w:r>
        <w:rPr>
          <w:noProof/>
          <w:lang w:val="en-US"/>
        </w:rPr>
        <w:drawing>
          <wp:inline distT="0" distB="0" distL="0" distR="0" wp14:anchorId="563473D3" wp14:editId="354C58AB">
            <wp:extent cx="6252210" cy="10528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85A2" w14:textId="7471B672" w:rsidR="00AE495B" w:rsidRDefault="0013432C" w:rsidP="00E843C7">
      <w:pPr>
        <w:pStyle w:val="Bezatstarpm"/>
      </w:pPr>
      <w:r>
        <w:t xml:space="preserve">       </w:t>
      </w:r>
      <w:r w:rsidR="00AE495B">
        <w:rPr>
          <w:noProof/>
          <w:lang w:val="en-US"/>
        </w:rPr>
        <w:drawing>
          <wp:inline distT="0" distB="0" distL="0" distR="0" wp14:anchorId="2DCD79EF" wp14:editId="3ECB96BF">
            <wp:extent cx="14573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rPr>
          <w:noProof/>
          <w:lang w:val="en-US"/>
        </w:rPr>
        <w:drawing>
          <wp:inline distT="0" distB="0" distL="0" distR="0" wp14:anchorId="7FA968BD" wp14:editId="212429B3">
            <wp:extent cx="1438275" cy="333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2B6" w14:textId="690DF841" w:rsidR="00AE495B" w:rsidRDefault="00AE495B" w:rsidP="0097601F">
      <w:pPr>
        <w:pStyle w:val="Nubmered"/>
        <w:numPr>
          <w:ilvl w:val="0"/>
          <w:numId w:val="9"/>
        </w:numPr>
      </w:pPr>
      <w:r>
        <w:t xml:space="preserve">Pievienojiet attēlu, kas dod </w:t>
      </w:r>
      <w:proofErr w:type="spellStart"/>
      <w:r>
        <w:t>priekšskatu</w:t>
      </w:r>
      <w:proofErr w:type="spellEnd"/>
      <w:r>
        <w:t xml:space="preserve"> Jūsu video.</w:t>
      </w:r>
    </w:p>
    <w:p w14:paraId="57F9CD1F" w14:textId="007473A4" w:rsidR="00AE495B" w:rsidRDefault="00AE495B" w:rsidP="0097601F">
      <w:pPr>
        <w:pStyle w:val="Nubmered"/>
        <w:numPr>
          <w:ilvl w:val="0"/>
          <w:numId w:val="9"/>
        </w:numPr>
      </w:pPr>
      <w:r>
        <w:lastRenderedPageBreak/>
        <w:t>Izvēlieties video failu, nospiežot uz (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File</w:t>
      </w:r>
      <w:proofErr w:type="spellEnd"/>
      <w:r>
        <w:t>).</w:t>
      </w:r>
    </w:p>
    <w:p w14:paraId="55B212E2" w14:textId="0584314B" w:rsidR="004F066D" w:rsidRDefault="00AE495B" w:rsidP="00E843C7">
      <w:pPr>
        <w:pStyle w:val="Nubmered"/>
        <w:numPr>
          <w:ilvl w:val="0"/>
          <w:numId w:val="9"/>
        </w:numPr>
      </w:pPr>
      <w:r>
        <w:t>Ievadiet video nosaukumu attiecīgajā valodā</w:t>
      </w:r>
      <w:r w:rsidRPr="00AE495B">
        <w:t xml:space="preserve"> </w:t>
      </w:r>
      <w:r>
        <w:t>(</w:t>
      </w:r>
      <w:proofErr w:type="spellStart"/>
      <w:r>
        <w:t>skat.att</w:t>
      </w:r>
      <w:proofErr w:type="spellEnd"/>
      <w:r>
        <w:t>.(LV-</w:t>
      </w:r>
      <w:proofErr w:type="spellStart"/>
      <w:r w:rsidRPr="00F76FD3">
        <w:rPr>
          <w:color w:val="FFFFFF" w:themeColor="background1"/>
          <w:highlight w:val="red"/>
        </w:rPr>
        <w:t>sarkans</w:t>
      </w:r>
      <w:r>
        <w:t>,EN</w:t>
      </w:r>
      <w:proofErr w:type="spellEnd"/>
      <w:r>
        <w:t>-</w:t>
      </w:r>
      <w:proofErr w:type="spellStart"/>
      <w:r w:rsidRPr="00F76FD3">
        <w:rPr>
          <w:highlight w:val="cyan"/>
        </w:rPr>
        <w:t>zils</w:t>
      </w:r>
      <w:r>
        <w:t>,RU</w:t>
      </w:r>
      <w:proofErr w:type="spellEnd"/>
      <w:r>
        <w:t>-</w:t>
      </w:r>
      <w:r w:rsidRPr="00F76FD3">
        <w:rPr>
          <w:highlight w:val="green"/>
        </w:rPr>
        <w:t>zaļš</w:t>
      </w:r>
      <w:r>
        <w:t>))</w:t>
      </w:r>
    </w:p>
    <w:p w14:paraId="334DA5B4" w14:textId="6C4A2A96" w:rsidR="00E91A59" w:rsidRDefault="00E91A59" w:rsidP="0097601F">
      <w:pPr>
        <w:pStyle w:val="Nubmered"/>
        <w:numPr>
          <w:ilvl w:val="0"/>
          <w:numId w:val="9"/>
        </w:numPr>
      </w:pPr>
      <w:r>
        <w:t>Pēc datu pievienošanas nospiediet pogu saglabāt(skat. Att.).</w:t>
      </w:r>
    </w:p>
    <w:p w14:paraId="44DAB9BD" w14:textId="4FA4EF7B" w:rsidR="00E91A59" w:rsidRDefault="00E91A59" w:rsidP="00E91A59">
      <w:pPr>
        <w:pStyle w:val="Nubmered"/>
        <w:numPr>
          <w:ilvl w:val="0"/>
          <w:numId w:val="0"/>
        </w:numPr>
        <w:ind w:left="425"/>
        <w:jc w:val="center"/>
      </w:pPr>
    </w:p>
    <w:p w14:paraId="04A45F01" w14:textId="47477BE6" w:rsidR="00E91A59" w:rsidRDefault="00E91A59" w:rsidP="00E91A59">
      <w:pPr>
        <w:pStyle w:val="Virsraksts2"/>
      </w:pPr>
      <w:bookmarkStart w:id="24" w:name="_Toc37862975"/>
      <w:r>
        <w:t>Video rediģēšana</w:t>
      </w:r>
      <w:bookmarkEnd w:id="24"/>
    </w:p>
    <w:p w14:paraId="1C68F468" w14:textId="513188AF" w:rsidR="00E91A59" w:rsidRDefault="00E91A59" w:rsidP="0097601F">
      <w:pPr>
        <w:pStyle w:val="Nubmered"/>
        <w:numPr>
          <w:ilvl w:val="0"/>
          <w:numId w:val="10"/>
        </w:numPr>
      </w:pPr>
      <w:r>
        <w:t>Atrodiet video ierakstu, kuru vēlaties rediģēt.</w:t>
      </w:r>
    </w:p>
    <w:p w14:paraId="74557D0F" w14:textId="7CEDFFD6" w:rsidR="00E91A59" w:rsidRDefault="00E91A59" w:rsidP="0097601F">
      <w:pPr>
        <w:pStyle w:val="Nubmered"/>
        <w:numPr>
          <w:ilvl w:val="0"/>
          <w:numId w:val="10"/>
        </w:numPr>
      </w:pPr>
      <w:r>
        <w:t>Lai labotu attēlu, spiediet uz iepriekšējā attēla un izvēlieties jaunu.</w:t>
      </w:r>
    </w:p>
    <w:p w14:paraId="517CB5D8" w14:textId="694AE14A" w:rsidR="00E91A59" w:rsidRDefault="00E91A59" w:rsidP="0097601F">
      <w:pPr>
        <w:pStyle w:val="Nubmered"/>
        <w:numPr>
          <w:ilvl w:val="0"/>
          <w:numId w:val="10"/>
        </w:numPr>
      </w:pPr>
      <w:r>
        <w:t xml:space="preserve">Lai labotu </w:t>
      </w:r>
      <w:proofErr w:type="spellStart"/>
      <w:r>
        <w:t>izvēleto</w:t>
      </w:r>
      <w:proofErr w:type="spellEnd"/>
      <w:r>
        <w:t xml:space="preserve"> video, spiediet uz zaļā lauka “Labot failu” un izvēlieties jaunu video failu.</w:t>
      </w:r>
    </w:p>
    <w:p w14:paraId="78B1D01C" w14:textId="5044ECF1" w:rsidR="00E91A59" w:rsidRDefault="00E91A59" w:rsidP="0097601F">
      <w:pPr>
        <w:pStyle w:val="Nubmered"/>
        <w:numPr>
          <w:ilvl w:val="0"/>
          <w:numId w:val="10"/>
        </w:numPr>
      </w:pPr>
      <w:r>
        <w:t>Lai labotu video nosaukumu izvēlieties attiecīgu valodu kurā vēlaties veikt izmaiņas.</w:t>
      </w:r>
    </w:p>
    <w:p w14:paraId="7F42C239" w14:textId="401BF6EE" w:rsidR="00E91A59" w:rsidRDefault="003E7A05" w:rsidP="00E91A59">
      <w:pPr>
        <w:pStyle w:val="Nubmered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42F00E0E" wp14:editId="32396121">
            <wp:extent cx="6262370" cy="1062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C357" w14:textId="71094675" w:rsidR="00E91A59" w:rsidRDefault="00E91A59" w:rsidP="0097601F">
      <w:pPr>
        <w:pStyle w:val="Nubmered"/>
        <w:numPr>
          <w:ilvl w:val="0"/>
          <w:numId w:val="10"/>
        </w:numPr>
      </w:pPr>
      <w:r>
        <w:t>Pēc datu pievienošanas nospiediet pogu saglabāt(skat. Att.).</w:t>
      </w:r>
    </w:p>
    <w:p w14:paraId="67C82422" w14:textId="5F932CEB" w:rsidR="00E91A59" w:rsidRDefault="00E91A59" w:rsidP="00B25AC1">
      <w:pPr>
        <w:pStyle w:val="Nubmered"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 wp14:anchorId="5C5F092D" wp14:editId="44EFFB02">
            <wp:extent cx="14382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1920" w14:textId="25E3ADBA" w:rsidR="00B25AC1" w:rsidRDefault="00B25AC1" w:rsidP="00B25AC1">
      <w:pPr>
        <w:pStyle w:val="Nubmered"/>
        <w:numPr>
          <w:ilvl w:val="0"/>
          <w:numId w:val="0"/>
        </w:numPr>
        <w:jc w:val="center"/>
      </w:pPr>
    </w:p>
    <w:p w14:paraId="2A8C8EE4" w14:textId="6D527DE4" w:rsidR="00B25AC1" w:rsidRDefault="00B25AC1" w:rsidP="00B25AC1">
      <w:pPr>
        <w:pStyle w:val="Nubmered"/>
        <w:numPr>
          <w:ilvl w:val="0"/>
          <w:numId w:val="0"/>
        </w:numPr>
        <w:jc w:val="center"/>
      </w:pPr>
    </w:p>
    <w:p w14:paraId="10B49575" w14:textId="46E47058" w:rsidR="00B25AC1" w:rsidRDefault="00B25AC1" w:rsidP="00B25AC1">
      <w:pPr>
        <w:pStyle w:val="Virsraksts2"/>
      </w:pPr>
      <w:bookmarkStart w:id="25" w:name="_Toc37862976"/>
      <w:proofErr w:type="spellStart"/>
      <w:r>
        <w:t>Krustvārdu</w:t>
      </w:r>
      <w:proofErr w:type="spellEnd"/>
      <w:r>
        <w:t xml:space="preserve"> mīklas vārda ievietošana</w:t>
      </w:r>
      <w:bookmarkEnd w:id="25"/>
    </w:p>
    <w:p w14:paraId="67164699" w14:textId="278D83C0" w:rsidR="0013432C" w:rsidRDefault="005119DF" w:rsidP="0097601F">
      <w:pPr>
        <w:pStyle w:val="Nubmered"/>
        <w:numPr>
          <w:ilvl w:val="0"/>
          <w:numId w:val="11"/>
        </w:numPr>
        <w:jc w:val="left"/>
      </w:pPr>
      <w:r>
        <w:t>Izvēlieties valodu</w:t>
      </w:r>
    </w:p>
    <w:p w14:paraId="79367501" w14:textId="167D7C4D" w:rsidR="0013432C" w:rsidRDefault="0013432C" w:rsidP="0013432C">
      <w:pPr>
        <w:pStyle w:val="Nubmered"/>
        <w:numPr>
          <w:ilvl w:val="0"/>
          <w:numId w:val="0"/>
        </w:numPr>
        <w:ind w:left="425"/>
        <w:jc w:val="left"/>
      </w:pPr>
      <w:r>
        <w:t>(skat. att.(LV-</w:t>
      </w:r>
      <w:r w:rsidRPr="0013432C">
        <w:rPr>
          <w:color w:val="FFFFFF" w:themeColor="background1"/>
          <w:highlight w:val="red"/>
        </w:rPr>
        <w:t>sarkans</w:t>
      </w:r>
      <w:r>
        <w:t>, EN-</w:t>
      </w:r>
      <w:r w:rsidRPr="0013432C">
        <w:rPr>
          <w:highlight w:val="cyan"/>
        </w:rPr>
        <w:t>zils</w:t>
      </w:r>
      <w:r>
        <w:t>, RU-</w:t>
      </w:r>
      <w:r w:rsidRPr="0013432C">
        <w:rPr>
          <w:highlight w:val="green"/>
        </w:rPr>
        <w:t>zaļš</w:t>
      </w:r>
      <w:r>
        <w:t>)).</w:t>
      </w:r>
    </w:p>
    <w:p w14:paraId="30561F9B" w14:textId="77777777" w:rsidR="0013432C" w:rsidRDefault="0013432C" w:rsidP="005119DF">
      <w:pPr>
        <w:pStyle w:val="Nubmered"/>
        <w:numPr>
          <w:ilvl w:val="0"/>
          <w:numId w:val="0"/>
        </w:numPr>
        <w:ind w:left="425"/>
        <w:jc w:val="center"/>
      </w:pPr>
    </w:p>
    <w:p w14:paraId="29926256" w14:textId="730748FC" w:rsidR="005119DF" w:rsidRDefault="005119DF" w:rsidP="005119DF">
      <w:pPr>
        <w:pStyle w:val="Nubmered"/>
        <w:numPr>
          <w:ilvl w:val="0"/>
          <w:numId w:val="0"/>
        </w:numPr>
        <w:ind w:left="425"/>
        <w:jc w:val="center"/>
      </w:pPr>
      <w:r>
        <w:rPr>
          <w:noProof/>
          <w:lang w:val="en-US"/>
        </w:rPr>
        <w:drawing>
          <wp:inline distT="0" distB="0" distL="0" distR="0" wp14:anchorId="0BF64BD1" wp14:editId="5CDD1A20">
            <wp:extent cx="2560320" cy="1097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86FB" w14:textId="3A04E616" w:rsidR="0013432C" w:rsidRDefault="0013432C" w:rsidP="0097601F">
      <w:pPr>
        <w:pStyle w:val="Nubmered"/>
        <w:numPr>
          <w:ilvl w:val="0"/>
          <w:numId w:val="11"/>
        </w:numPr>
      </w:pPr>
      <w:r>
        <w:t>Pēc valodas izvēles nospiediet pogu “Pievienot” lapas apakšdaļā(skat. Att.).</w:t>
      </w:r>
    </w:p>
    <w:p w14:paraId="68FBB062" w14:textId="1AAA8A01" w:rsidR="00856BD1" w:rsidRDefault="00856BD1" w:rsidP="00E843C7">
      <w:pPr>
        <w:pStyle w:val="Nubmered"/>
        <w:numPr>
          <w:ilvl w:val="0"/>
          <w:numId w:val="0"/>
        </w:numPr>
        <w:ind w:left="425"/>
      </w:pPr>
      <w:r>
        <w:rPr>
          <w:noProof/>
          <w:lang w:val="en-US"/>
        </w:rPr>
        <w:lastRenderedPageBreak/>
        <w:drawing>
          <wp:inline distT="0" distB="0" distL="0" distR="0" wp14:anchorId="1B7CF925" wp14:editId="246EBD6F">
            <wp:extent cx="6252210" cy="6483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EC87" w14:textId="48FD03D6" w:rsidR="0013432C" w:rsidRDefault="003E7A05" w:rsidP="00E843C7">
      <w:pPr>
        <w:pStyle w:val="Bezatstarpm"/>
      </w:pPr>
      <w:r>
        <w:t xml:space="preserve">        </w:t>
      </w:r>
      <w:r w:rsidR="0013432C">
        <w:rPr>
          <w:noProof/>
          <w:lang w:val="en-US"/>
        </w:rPr>
        <w:drawing>
          <wp:inline distT="0" distB="0" distL="0" distR="0" wp14:anchorId="1E102B07" wp14:editId="6D4F6BD4">
            <wp:extent cx="1457325" cy="409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tab/>
      </w:r>
      <w:r w:rsidR="00856BD1">
        <w:rPr>
          <w:noProof/>
          <w:lang w:val="en-US"/>
        </w:rPr>
        <w:drawing>
          <wp:inline distT="0" distB="0" distL="0" distR="0" wp14:anchorId="6F2122E0" wp14:editId="6543DE9D">
            <wp:extent cx="1438275" cy="333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E26B" w14:textId="15E088C0" w:rsidR="0013432C" w:rsidRDefault="0013432C" w:rsidP="0097601F">
      <w:pPr>
        <w:pStyle w:val="Nubmered"/>
        <w:numPr>
          <w:ilvl w:val="0"/>
          <w:numId w:val="11"/>
        </w:numPr>
      </w:pPr>
      <w:r>
        <w:t>Ievadiet ID numuru, kas nosaka</w:t>
      </w:r>
      <w:r w:rsidR="00A14756">
        <w:t>,</w:t>
      </w:r>
      <w:r>
        <w:t xml:space="preserve"> </w:t>
      </w:r>
      <w:r w:rsidR="00A14756">
        <w:t xml:space="preserve">kas būs vārda kārtas numurs </w:t>
      </w:r>
      <w:r>
        <w:t>(</w:t>
      </w:r>
      <w:proofErr w:type="spellStart"/>
      <w:r>
        <w:t>skat.att.</w:t>
      </w:r>
      <w:r w:rsidRPr="0013432C">
        <w:rPr>
          <w:highlight w:val="yellow"/>
        </w:rPr>
        <w:t>Dzeltens</w:t>
      </w:r>
      <w:proofErr w:type="spellEnd"/>
      <w:r>
        <w:t>)</w:t>
      </w:r>
      <w:r w:rsidR="00413972">
        <w:t>.</w:t>
      </w:r>
    </w:p>
    <w:p w14:paraId="3CDB9833" w14:textId="61EAE8DE" w:rsidR="003F564E" w:rsidRDefault="003F564E" w:rsidP="0097601F">
      <w:pPr>
        <w:pStyle w:val="Nubmered"/>
        <w:numPr>
          <w:ilvl w:val="0"/>
          <w:numId w:val="11"/>
        </w:numPr>
      </w:pPr>
      <w:r>
        <w:t>Pievienojiet attēlu</w:t>
      </w:r>
      <w:r w:rsidR="00A14756">
        <w:t>,</w:t>
      </w:r>
      <w:r>
        <w:t xml:space="preserve"> nospiežot uz </w:t>
      </w:r>
      <w:r w:rsidR="00A14756">
        <w:t>pelēkās</w:t>
      </w:r>
      <w:r>
        <w:t xml:space="preserve"> bildes.</w:t>
      </w:r>
    </w:p>
    <w:p w14:paraId="1DA526CB" w14:textId="0BF4728E" w:rsidR="003E7A05" w:rsidRDefault="003E7A05" w:rsidP="0097601F">
      <w:pPr>
        <w:pStyle w:val="Nubmered"/>
        <w:numPr>
          <w:ilvl w:val="0"/>
          <w:numId w:val="11"/>
        </w:numPr>
      </w:pPr>
      <w:r>
        <w:t xml:space="preserve">Pievienojiet, kurā virzienā vārds tiks </w:t>
      </w:r>
      <w:r w:rsidR="00A14756">
        <w:t>attēlots</w:t>
      </w:r>
      <w:r>
        <w:t>(Horizontāli, Vertikāli)</w:t>
      </w:r>
    </w:p>
    <w:p w14:paraId="6B2815D9" w14:textId="3BDB6643" w:rsidR="003F564E" w:rsidRDefault="003F564E" w:rsidP="0097601F">
      <w:pPr>
        <w:pStyle w:val="Nubmered"/>
        <w:numPr>
          <w:ilvl w:val="0"/>
          <w:numId w:val="11"/>
        </w:numPr>
      </w:pPr>
      <w:r>
        <w:t>Ievadiet rindu un kolonu, kur</w:t>
      </w:r>
      <w:r w:rsidR="00A14756">
        <w:t>ā</w:t>
      </w:r>
      <w:r>
        <w:t xml:space="preserve"> </w:t>
      </w:r>
      <w:r w:rsidR="00A14756">
        <w:t>ir jā</w:t>
      </w:r>
      <w:r>
        <w:t>sākas vārd</w:t>
      </w:r>
      <w:r w:rsidR="00A14756">
        <w:t>am</w:t>
      </w:r>
      <w:r w:rsidR="00413972">
        <w:t>(</w:t>
      </w:r>
      <w:proofErr w:type="spellStart"/>
      <w:r w:rsidR="00413972">
        <w:t>skat.att.</w:t>
      </w:r>
      <w:r w:rsidR="00413972" w:rsidRPr="00413972">
        <w:rPr>
          <w:color w:val="FFFFFF" w:themeColor="background1"/>
          <w:highlight w:val="magenta"/>
        </w:rPr>
        <w:t>Rozā</w:t>
      </w:r>
      <w:proofErr w:type="spellEnd"/>
      <w:r w:rsidR="00413972">
        <w:t>).</w:t>
      </w:r>
      <w:r w:rsidR="00A14756">
        <w:t xml:space="preserve"> Rinda un kolonna nevar būt 1, jo tajā lauciņā rādīsies vārda numurs.</w:t>
      </w:r>
    </w:p>
    <w:p w14:paraId="71D45339" w14:textId="6AEEE66A" w:rsidR="00413972" w:rsidRDefault="00413972" w:rsidP="00E843C7">
      <w:pPr>
        <w:pStyle w:val="Nubmered"/>
        <w:numPr>
          <w:ilvl w:val="0"/>
          <w:numId w:val="11"/>
        </w:numPr>
      </w:pPr>
      <w:r>
        <w:t>Ievadiet vārdu, tā skaidrojumu un aprakstu(</w:t>
      </w:r>
      <w:proofErr w:type="spellStart"/>
      <w:r>
        <w:t>skat.att.</w:t>
      </w:r>
      <w:r w:rsidRPr="00413972">
        <w:rPr>
          <w:color w:val="FFFFFF" w:themeColor="background1"/>
          <w:highlight w:val="red"/>
        </w:rPr>
        <w:t>Sarkans</w:t>
      </w:r>
      <w:proofErr w:type="spellEnd"/>
      <w:r>
        <w:t>).</w:t>
      </w:r>
      <w:r w:rsidR="00856BD1" w:rsidDel="00856BD1">
        <w:t xml:space="preserve"> </w:t>
      </w:r>
    </w:p>
    <w:p w14:paraId="358461DC" w14:textId="18C1B541" w:rsidR="003E7A05" w:rsidRDefault="003E7A05" w:rsidP="00E843C7">
      <w:pPr>
        <w:pStyle w:val="Nubmered"/>
        <w:numPr>
          <w:ilvl w:val="0"/>
          <w:numId w:val="11"/>
        </w:numPr>
      </w:pPr>
      <w:r>
        <w:t>Pēc datu pievienošanas nospiediet pogu saglabāt(skat. Att.).</w:t>
      </w:r>
      <w:r w:rsidR="00E15AE5" w:rsidDel="00E15AE5">
        <w:t xml:space="preserve"> </w:t>
      </w:r>
    </w:p>
    <w:p w14:paraId="250EA347" w14:textId="19B96148" w:rsidR="003E7A05" w:rsidRDefault="003E7A05" w:rsidP="003E7A05">
      <w:pPr>
        <w:pStyle w:val="Virsraksts2"/>
      </w:pPr>
      <w:bookmarkStart w:id="26" w:name="_Toc37862977"/>
      <w:proofErr w:type="spellStart"/>
      <w:r>
        <w:t>Krustvārdu</w:t>
      </w:r>
      <w:proofErr w:type="spellEnd"/>
      <w:r>
        <w:t xml:space="preserve"> mīklas vārda rediģēšana</w:t>
      </w:r>
      <w:bookmarkEnd w:id="26"/>
    </w:p>
    <w:p w14:paraId="295B17F1" w14:textId="2F41C9DA" w:rsidR="003E7A05" w:rsidRDefault="003E7A05" w:rsidP="0097601F">
      <w:pPr>
        <w:pStyle w:val="Nubmered"/>
        <w:numPr>
          <w:ilvl w:val="0"/>
          <w:numId w:val="12"/>
        </w:numPr>
      </w:pPr>
      <w:r>
        <w:t>Izvēlieties valodu, kurā vēlaties rediģēt vārdu.</w:t>
      </w:r>
    </w:p>
    <w:p w14:paraId="62DE9FFF" w14:textId="579279E5" w:rsidR="003E7A05" w:rsidRDefault="003E7A05" w:rsidP="0097601F">
      <w:pPr>
        <w:pStyle w:val="Nubmered"/>
        <w:numPr>
          <w:ilvl w:val="0"/>
          <w:numId w:val="12"/>
        </w:numPr>
      </w:pPr>
      <w:r>
        <w:t>Atrodiet vārda ierakstu, kuru vēlaties rediģēt.</w:t>
      </w:r>
    </w:p>
    <w:p w14:paraId="20863456" w14:textId="131C3260" w:rsidR="003E7A05" w:rsidRDefault="003E7A05" w:rsidP="0097601F">
      <w:pPr>
        <w:pStyle w:val="Nubmered"/>
        <w:numPr>
          <w:ilvl w:val="0"/>
          <w:numId w:val="12"/>
        </w:numPr>
      </w:pPr>
      <w:r>
        <w:t>Izmainiet datus, vai bildi, ko vēlaties mainīt.</w:t>
      </w:r>
    </w:p>
    <w:p w14:paraId="094CDB95" w14:textId="5D98BBEF" w:rsidR="003E7A05" w:rsidRDefault="003E7A05" w:rsidP="003E7A05">
      <w:pPr>
        <w:pStyle w:val="Nubmered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7EF26C80" wp14:editId="274B43F3">
            <wp:extent cx="6263640" cy="734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99F0" w14:textId="77777777" w:rsidR="003E7A05" w:rsidRDefault="003E7A05" w:rsidP="0097601F">
      <w:pPr>
        <w:pStyle w:val="Nubmered"/>
        <w:numPr>
          <w:ilvl w:val="0"/>
          <w:numId w:val="12"/>
        </w:numPr>
      </w:pPr>
      <w:r>
        <w:t>Pēc datu pievienošanas nospiediet pogu saglabāt(skat. Att.).</w:t>
      </w:r>
    </w:p>
    <w:p w14:paraId="476EA401" w14:textId="16E4FAC6" w:rsidR="003E7A05" w:rsidRPr="003E7A05" w:rsidRDefault="003E7A05" w:rsidP="003E7A05">
      <w:pPr>
        <w:pStyle w:val="Nubmered"/>
        <w:numPr>
          <w:ilvl w:val="0"/>
          <w:numId w:val="0"/>
        </w:numPr>
        <w:ind w:left="425"/>
        <w:jc w:val="center"/>
      </w:pPr>
      <w:r>
        <w:rPr>
          <w:noProof/>
          <w:lang w:val="en-US"/>
        </w:rPr>
        <w:drawing>
          <wp:inline distT="0" distB="0" distL="0" distR="0" wp14:anchorId="69753BD1" wp14:editId="5184C27A">
            <wp:extent cx="1438275" cy="333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3692" w14:textId="33840CC8" w:rsidR="003E7A05" w:rsidRPr="00B25AC1" w:rsidRDefault="003E7A05">
      <w:pPr>
        <w:pStyle w:val="Nubmered"/>
        <w:numPr>
          <w:ilvl w:val="0"/>
          <w:numId w:val="0"/>
        </w:numPr>
      </w:pPr>
    </w:p>
    <w:sectPr w:rsidR="003E7A05" w:rsidRPr="00B25AC1" w:rsidSect="00172400">
      <w:headerReference w:type="default" r:id="rId30"/>
      <w:footerReference w:type="default" r:id="rId31"/>
      <w:pgSz w:w="12240" w:h="15840"/>
      <w:pgMar w:top="1440" w:right="1080" w:bottom="1440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A9EEC" w14:textId="77777777" w:rsidR="00515652" w:rsidRDefault="00515652" w:rsidP="005101A1">
      <w:pPr>
        <w:spacing w:after="0" w:line="240" w:lineRule="auto"/>
      </w:pPr>
      <w:r>
        <w:separator/>
      </w:r>
    </w:p>
  </w:endnote>
  <w:endnote w:type="continuationSeparator" w:id="0">
    <w:p w14:paraId="3F7587D6" w14:textId="77777777" w:rsidR="00515652" w:rsidRDefault="00515652" w:rsidP="0051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BA"/>
    <w:family w:val="swiss"/>
    <w:pitch w:val="variable"/>
    <w:sig w:usb0="A00000BF" w:usb1="5000005B" w:usb2="00000000" w:usb3="00000000" w:csb0="00000093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6D7F" w14:textId="77777777" w:rsidR="00F76FD3" w:rsidRDefault="00F76FD3">
    <w:pPr>
      <w:pStyle w:val="Kjene"/>
    </w:pPr>
    <w:r>
      <w:t xml:space="preserve">©SIA “Cloud Enterprise Systems”, 2020. Visas tiesības aizsargātas </w:t>
    </w:r>
    <w:r>
      <w:tab/>
    </w:r>
    <w:sdt>
      <w:sdtPr>
        <w:id w:val="-867650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44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A8B21" w14:textId="77777777" w:rsidR="00515652" w:rsidRDefault="00515652" w:rsidP="005101A1">
      <w:pPr>
        <w:spacing w:after="0" w:line="240" w:lineRule="auto"/>
      </w:pPr>
      <w:r>
        <w:separator/>
      </w:r>
    </w:p>
  </w:footnote>
  <w:footnote w:type="continuationSeparator" w:id="0">
    <w:p w14:paraId="4F01E492" w14:textId="77777777" w:rsidR="00515652" w:rsidRDefault="00515652" w:rsidP="0051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9A3D" w14:textId="77777777" w:rsidR="00F76FD3" w:rsidRPr="00B92512" w:rsidRDefault="00F76FD3" w:rsidP="00B92512">
    <w:pPr>
      <w:pStyle w:val="Galvene"/>
    </w:pPr>
    <w:r w:rsidRPr="00B92512">
      <w:t xml:space="preserve">Engures </w:t>
    </w:r>
    <w:r>
      <w:t>S</w:t>
    </w:r>
    <w:r w:rsidRPr="00B92512">
      <w:t>aieta nama aplikācija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AEA6057"/>
    <w:multiLevelType w:val="hybridMultilevel"/>
    <w:tmpl w:val="8742828E"/>
    <w:lvl w:ilvl="0" w:tplc="8C58984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505" w:hanging="360"/>
      </w:pPr>
    </w:lvl>
    <w:lvl w:ilvl="2" w:tplc="0426001B" w:tentative="1">
      <w:start w:val="1"/>
      <w:numFmt w:val="lowerRoman"/>
      <w:lvlText w:val="%3."/>
      <w:lvlJc w:val="right"/>
      <w:pPr>
        <w:ind w:left="2225" w:hanging="180"/>
      </w:pPr>
    </w:lvl>
    <w:lvl w:ilvl="3" w:tplc="0426000F" w:tentative="1">
      <w:start w:val="1"/>
      <w:numFmt w:val="decimal"/>
      <w:lvlText w:val="%4."/>
      <w:lvlJc w:val="left"/>
      <w:pPr>
        <w:ind w:left="2945" w:hanging="360"/>
      </w:pPr>
    </w:lvl>
    <w:lvl w:ilvl="4" w:tplc="04260019" w:tentative="1">
      <w:start w:val="1"/>
      <w:numFmt w:val="lowerLetter"/>
      <w:lvlText w:val="%5."/>
      <w:lvlJc w:val="left"/>
      <w:pPr>
        <w:ind w:left="3665" w:hanging="360"/>
      </w:pPr>
    </w:lvl>
    <w:lvl w:ilvl="5" w:tplc="0426001B" w:tentative="1">
      <w:start w:val="1"/>
      <w:numFmt w:val="lowerRoman"/>
      <w:lvlText w:val="%6."/>
      <w:lvlJc w:val="right"/>
      <w:pPr>
        <w:ind w:left="4385" w:hanging="180"/>
      </w:pPr>
    </w:lvl>
    <w:lvl w:ilvl="6" w:tplc="0426000F" w:tentative="1">
      <w:start w:val="1"/>
      <w:numFmt w:val="decimal"/>
      <w:lvlText w:val="%7."/>
      <w:lvlJc w:val="left"/>
      <w:pPr>
        <w:ind w:left="5105" w:hanging="360"/>
      </w:pPr>
    </w:lvl>
    <w:lvl w:ilvl="7" w:tplc="04260019" w:tentative="1">
      <w:start w:val="1"/>
      <w:numFmt w:val="lowerLetter"/>
      <w:lvlText w:val="%8."/>
      <w:lvlJc w:val="left"/>
      <w:pPr>
        <w:ind w:left="5825" w:hanging="360"/>
      </w:pPr>
    </w:lvl>
    <w:lvl w:ilvl="8" w:tplc="042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1002381"/>
    <w:multiLevelType w:val="hybridMultilevel"/>
    <w:tmpl w:val="C9020700"/>
    <w:lvl w:ilvl="0" w:tplc="CF569C2C">
      <w:start w:val="1"/>
      <w:numFmt w:val="decimal"/>
      <w:pStyle w:val="Nubmered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5734"/>
    <w:multiLevelType w:val="hybridMultilevel"/>
    <w:tmpl w:val="262A9FE2"/>
    <w:lvl w:ilvl="0" w:tplc="9DAC47A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505" w:hanging="360"/>
      </w:pPr>
    </w:lvl>
    <w:lvl w:ilvl="2" w:tplc="0426001B" w:tentative="1">
      <w:start w:val="1"/>
      <w:numFmt w:val="lowerRoman"/>
      <w:lvlText w:val="%3."/>
      <w:lvlJc w:val="right"/>
      <w:pPr>
        <w:ind w:left="2225" w:hanging="180"/>
      </w:pPr>
    </w:lvl>
    <w:lvl w:ilvl="3" w:tplc="0426000F" w:tentative="1">
      <w:start w:val="1"/>
      <w:numFmt w:val="decimal"/>
      <w:lvlText w:val="%4."/>
      <w:lvlJc w:val="left"/>
      <w:pPr>
        <w:ind w:left="2945" w:hanging="360"/>
      </w:pPr>
    </w:lvl>
    <w:lvl w:ilvl="4" w:tplc="04260019" w:tentative="1">
      <w:start w:val="1"/>
      <w:numFmt w:val="lowerLetter"/>
      <w:lvlText w:val="%5."/>
      <w:lvlJc w:val="left"/>
      <w:pPr>
        <w:ind w:left="3665" w:hanging="360"/>
      </w:pPr>
    </w:lvl>
    <w:lvl w:ilvl="5" w:tplc="0426001B" w:tentative="1">
      <w:start w:val="1"/>
      <w:numFmt w:val="lowerRoman"/>
      <w:lvlText w:val="%6."/>
      <w:lvlJc w:val="right"/>
      <w:pPr>
        <w:ind w:left="4385" w:hanging="180"/>
      </w:pPr>
    </w:lvl>
    <w:lvl w:ilvl="6" w:tplc="0426000F" w:tentative="1">
      <w:start w:val="1"/>
      <w:numFmt w:val="decimal"/>
      <w:lvlText w:val="%7."/>
      <w:lvlJc w:val="left"/>
      <w:pPr>
        <w:ind w:left="5105" w:hanging="360"/>
      </w:pPr>
    </w:lvl>
    <w:lvl w:ilvl="7" w:tplc="04260019" w:tentative="1">
      <w:start w:val="1"/>
      <w:numFmt w:val="lowerLetter"/>
      <w:lvlText w:val="%8."/>
      <w:lvlJc w:val="left"/>
      <w:pPr>
        <w:ind w:left="5825" w:hanging="360"/>
      </w:pPr>
    </w:lvl>
    <w:lvl w:ilvl="8" w:tplc="042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D1F031B"/>
    <w:multiLevelType w:val="hybridMultilevel"/>
    <w:tmpl w:val="687AA9E0"/>
    <w:lvl w:ilvl="0" w:tplc="89CE2DC8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  <w:color w:val="12123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5293"/>
    <w:multiLevelType w:val="multilevel"/>
    <w:tmpl w:val="A9DE5144"/>
    <w:lvl w:ilvl="0">
      <w:start w:val="1"/>
      <w:numFmt w:val="decimal"/>
      <w:pStyle w:val="Virsraksts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Virsraksts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Virsraksts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Virsraksts4"/>
      <w:suff w:val="space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7B7"/>
    <w:rsid w:val="00001B1E"/>
    <w:rsid w:val="000066D1"/>
    <w:rsid w:val="000074CB"/>
    <w:rsid w:val="00007ACC"/>
    <w:rsid w:val="00015028"/>
    <w:rsid w:val="00016327"/>
    <w:rsid w:val="00017E1E"/>
    <w:rsid w:val="0003063E"/>
    <w:rsid w:val="00041921"/>
    <w:rsid w:val="00053FEF"/>
    <w:rsid w:val="00063833"/>
    <w:rsid w:val="000701E3"/>
    <w:rsid w:val="0008799D"/>
    <w:rsid w:val="0009388C"/>
    <w:rsid w:val="0009733E"/>
    <w:rsid w:val="00097E4C"/>
    <w:rsid w:val="000B7D77"/>
    <w:rsid w:val="000C71D8"/>
    <w:rsid w:val="000C7E70"/>
    <w:rsid w:val="000D3CF2"/>
    <w:rsid w:val="000E247F"/>
    <w:rsid w:val="0010288F"/>
    <w:rsid w:val="001044B2"/>
    <w:rsid w:val="001231A2"/>
    <w:rsid w:val="00126CB9"/>
    <w:rsid w:val="0013432C"/>
    <w:rsid w:val="001372DD"/>
    <w:rsid w:val="00140504"/>
    <w:rsid w:val="001519C5"/>
    <w:rsid w:val="001566F6"/>
    <w:rsid w:val="00163F2F"/>
    <w:rsid w:val="00172400"/>
    <w:rsid w:val="001773FD"/>
    <w:rsid w:val="00182636"/>
    <w:rsid w:val="00194084"/>
    <w:rsid w:val="00197C20"/>
    <w:rsid w:val="001A7663"/>
    <w:rsid w:val="001B0791"/>
    <w:rsid w:val="001C47AB"/>
    <w:rsid w:val="001D4CC5"/>
    <w:rsid w:val="001E62AD"/>
    <w:rsid w:val="00215165"/>
    <w:rsid w:val="00237045"/>
    <w:rsid w:val="0024058C"/>
    <w:rsid w:val="00244954"/>
    <w:rsid w:val="00282A7C"/>
    <w:rsid w:val="00284F3E"/>
    <w:rsid w:val="0029425E"/>
    <w:rsid w:val="002B1BA8"/>
    <w:rsid w:val="002B21CC"/>
    <w:rsid w:val="002C400B"/>
    <w:rsid w:val="002D1159"/>
    <w:rsid w:val="002F3AC0"/>
    <w:rsid w:val="003176CD"/>
    <w:rsid w:val="0032073A"/>
    <w:rsid w:val="003243D4"/>
    <w:rsid w:val="00325795"/>
    <w:rsid w:val="00327BAD"/>
    <w:rsid w:val="00346ED5"/>
    <w:rsid w:val="003602B4"/>
    <w:rsid w:val="003632A8"/>
    <w:rsid w:val="00375465"/>
    <w:rsid w:val="003827BD"/>
    <w:rsid w:val="00390A5C"/>
    <w:rsid w:val="00391C17"/>
    <w:rsid w:val="003A6139"/>
    <w:rsid w:val="003A7BCB"/>
    <w:rsid w:val="003B37CE"/>
    <w:rsid w:val="003D6C0D"/>
    <w:rsid w:val="003E2781"/>
    <w:rsid w:val="003E6D51"/>
    <w:rsid w:val="003E7A05"/>
    <w:rsid w:val="003F0A48"/>
    <w:rsid w:val="003F564E"/>
    <w:rsid w:val="00413972"/>
    <w:rsid w:val="00435ABA"/>
    <w:rsid w:val="004428DD"/>
    <w:rsid w:val="00443681"/>
    <w:rsid w:val="0045143C"/>
    <w:rsid w:val="004620F3"/>
    <w:rsid w:val="00462757"/>
    <w:rsid w:val="00474C9F"/>
    <w:rsid w:val="00477545"/>
    <w:rsid w:val="00477C86"/>
    <w:rsid w:val="004906A8"/>
    <w:rsid w:val="004934D9"/>
    <w:rsid w:val="004939CB"/>
    <w:rsid w:val="004C0478"/>
    <w:rsid w:val="004F066D"/>
    <w:rsid w:val="0050160A"/>
    <w:rsid w:val="00505C97"/>
    <w:rsid w:val="005101A1"/>
    <w:rsid w:val="005119DF"/>
    <w:rsid w:val="00512ECC"/>
    <w:rsid w:val="00514520"/>
    <w:rsid w:val="00515652"/>
    <w:rsid w:val="00515A9E"/>
    <w:rsid w:val="00556488"/>
    <w:rsid w:val="00561BF1"/>
    <w:rsid w:val="00570DEF"/>
    <w:rsid w:val="00572102"/>
    <w:rsid w:val="00574577"/>
    <w:rsid w:val="00575714"/>
    <w:rsid w:val="005813CF"/>
    <w:rsid w:val="0058296D"/>
    <w:rsid w:val="005A5D63"/>
    <w:rsid w:val="005B6094"/>
    <w:rsid w:val="005C47A8"/>
    <w:rsid w:val="005E136D"/>
    <w:rsid w:val="005E3289"/>
    <w:rsid w:val="005E376F"/>
    <w:rsid w:val="00604303"/>
    <w:rsid w:val="00615FF5"/>
    <w:rsid w:val="006247B7"/>
    <w:rsid w:val="00626544"/>
    <w:rsid w:val="00630905"/>
    <w:rsid w:val="00636B6C"/>
    <w:rsid w:val="00655FCD"/>
    <w:rsid w:val="00673DBB"/>
    <w:rsid w:val="00683FDE"/>
    <w:rsid w:val="006944D7"/>
    <w:rsid w:val="006C403D"/>
    <w:rsid w:val="006C47AE"/>
    <w:rsid w:val="006D1B8D"/>
    <w:rsid w:val="006D3581"/>
    <w:rsid w:val="006D3961"/>
    <w:rsid w:val="006D7E00"/>
    <w:rsid w:val="006E3072"/>
    <w:rsid w:val="006F1F93"/>
    <w:rsid w:val="007012EB"/>
    <w:rsid w:val="00705D7D"/>
    <w:rsid w:val="0073526F"/>
    <w:rsid w:val="0074486B"/>
    <w:rsid w:val="00760361"/>
    <w:rsid w:val="00764DDA"/>
    <w:rsid w:val="0077168C"/>
    <w:rsid w:val="00780E5A"/>
    <w:rsid w:val="00784E96"/>
    <w:rsid w:val="007878F6"/>
    <w:rsid w:val="00790BD5"/>
    <w:rsid w:val="00791048"/>
    <w:rsid w:val="007A42D0"/>
    <w:rsid w:val="007A7E49"/>
    <w:rsid w:val="007E04E0"/>
    <w:rsid w:val="007F5F1B"/>
    <w:rsid w:val="007F6FC0"/>
    <w:rsid w:val="00812D88"/>
    <w:rsid w:val="00816197"/>
    <w:rsid w:val="008267B7"/>
    <w:rsid w:val="00856BD1"/>
    <w:rsid w:val="00862555"/>
    <w:rsid w:val="00866571"/>
    <w:rsid w:val="008745E7"/>
    <w:rsid w:val="008A058D"/>
    <w:rsid w:val="008A4AE6"/>
    <w:rsid w:val="008A6C76"/>
    <w:rsid w:val="008A7A72"/>
    <w:rsid w:val="008C1338"/>
    <w:rsid w:val="008C45AD"/>
    <w:rsid w:val="008C623B"/>
    <w:rsid w:val="008C66D9"/>
    <w:rsid w:val="008D3130"/>
    <w:rsid w:val="008E0C3F"/>
    <w:rsid w:val="008E5963"/>
    <w:rsid w:val="00905E26"/>
    <w:rsid w:val="00913611"/>
    <w:rsid w:val="00916798"/>
    <w:rsid w:val="009255B4"/>
    <w:rsid w:val="00925682"/>
    <w:rsid w:val="00927A89"/>
    <w:rsid w:val="00935281"/>
    <w:rsid w:val="00937A26"/>
    <w:rsid w:val="009506D3"/>
    <w:rsid w:val="009547D1"/>
    <w:rsid w:val="009578AB"/>
    <w:rsid w:val="00960883"/>
    <w:rsid w:val="00967C2E"/>
    <w:rsid w:val="0097601F"/>
    <w:rsid w:val="0099404D"/>
    <w:rsid w:val="009A2F67"/>
    <w:rsid w:val="009A41BC"/>
    <w:rsid w:val="009A7185"/>
    <w:rsid w:val="009A722F"/>
    <w:rsid w:val="009B5415"/>
    <w:rsid w:val="009C7BE8"/>
    <w:rsid w:val="009E0270"/>
    <w:rsid w:val="009E148B"/>
    <w:rsid w:val="00A00ABE"/>
    <w:rsid w:val="00A14422"/>
    <w:rsid w:val="00A14756"/>
    <w:rsid w:val="00A147FA"/>
    <w:rsid w:val="00A14AF5"/>
    <w:rsid w:val="00A36FE0"/>
    <w:rsid w:val="00A3750A"/>
    <w:rsid w:val="00A37596"/>
    <w:rsid w:val="00A4076F"/>
    <w:rsid w:val="00A56DBD"/>
    <w:rsid w:val="00A57D37"/>
    <w:rsid w:val="00AC366F"/>
    <w:rsid w:val="00AE495B"/>
    <w:rsid w:val="00AE4FEC"/>
    <w:rsid w:val="00AF47CB"/>
    <w:rsid w:val="00AF4FF2"/>
    <w:rsid w:val="00B060CD"/>
    <w:rsid w:val="00B07BAD"/>
    <w:rsid w:val="00B13977"/>
    <w:rsid w:val="00B24290"/>
    <w:rsid w:val="00B25AC1"/>
    <w:rsid w:val="00B3632C"/>
    <w:rsid w:val="00B37242"/>
    <w:rsid w:val="00B47BA7"/>
    <w:rsid w:val="00B57BC5"/>
    <w:rsid w:val="00B57FC9"/>
    <w:rsid w:val="00B6556B"/>
    <w:rsid w:val="00B85BCC"/>
    <w:rsid w:val="00B85D14"/>
    <w:rsid w:val="00B92512"/>
    <w:rsid w:val="00BA4F9F"/>
    <w:rsid w:val="00BA7981"/>
    <w:rsid w:val="00BC61A5"/>
    <w:rsid w:val="00BD787B"/>
    <w:rsid w:val="00BF3901"/>
    <w:rsid w:val="00BF7E2F"/>
    <w:rsid w:val="00C04499"/>
    <w:rsid w:val="00C04F55"/>
    <w:rsid w:val="00C061C1"/>
    <w:rsid w:val="00C12FF4"/>
    <w:rsid w:val="00C14B11"/>
    <w:rsid w:val="00C25A90"/>
    <w:rsid w:val="00C26351"/>
    <w:rsid w:val="00C26DA6"/>
    <w:rsid w:val="00C27339"/>
    <w:rsid w:val="00C32CBD"/>
    <w:rsid w:val="00C34050"/>
    <w:rsid w:val="00C46C27"/>
    <w:rsid w:val="00C52433"/>
    <w:rsid w:val="00C60CE0"/>
    <w:rsid w:val="00C6158D"/>
    <w:rsid w:val="00C704FB"/>
    <w:rsid w:val="00C70A34"/>
    <w:rsid w:val="00C74BA8"/>
    <w:rsid w:val="00C774D0"/>
    <w:rsid w:val="00C774D5"/>
    <w:rsid w:val="00C82D29"/>
    <w:rsid w:val="00C94B74"/>
    <w:rsid w:val="00CA0CF5"/>
    <w:rsid w:val="00CA3AD9"/>
    <w:rsid w:val="00CC1DDA"/>
    <w:rsid w:val="00CC464A"/>
    <w:rsid w:val="00CC6AF4"/>
    <w:rsid w:val="00CD358C"/>
    <w:rsid w:val="00CF5D6B"/>
    <w:rsid w:val="00D16039"/>
    <w:rsid w:val="00D21C1D"/>
    <w:rsid w:val="00D27FFD"/>
    <w:rsid w:val="00D3171D"/>
    <w:rsid w:val="00D34776"/>
    <w:rsid w:val="00D5670A"/>
    <w:rsid w:val="00D61AA1"/>
    <w:rsid w:val="00D63615"/>
    <w:rsid w:val="00D65B6E"/>
    <w:rsid w:val="00D82416"/>
    <w:rsid w:val="00D86FBA"/>
    <w:rsid w:val="00D90C68"/>
    <w:rsid w:val="00D92462"/>
    <w:rsid w:val="00DA52D4"/>
    <w:rsid w:val="00DB0DB5"/>
    <w:rsid w:val="00DF2430"/>
    <w:rsid w:val="00E126EA"/>
    <w:rsid w:val="00E15AE5"/>
    <w:rsid w:val="00E211BE"/>
    <w:rsid w:val="00E407B7"/>
    <w:rsid w:val="00E45D5E"/>
    <w:rsid w:val="00E56687"/>
    <w:rsid w:val="00E569BA"/>
    <w:rsid w:val="00E644C6"/>
    <w:rsid w:val="00E72B26"/>
    <w:rsid w:val="00E80C06"/>
    <w:rsid w:val="00E83AD9"/>
    <w:rsid w:val="00E843C7"/>
    <w:rsid w:val="00E917CB"/>
    <w:rsid w:val="00E91A59"/>
    <w:rsid w:val="00E94DAB"/>
    <w:rsid w:val="00E960E4"/>
    <w:rsid w:val="00EA68D0"/>
    <w:rsid w:val="00EF0F31"/>
    <w:rsid w:val="00EF63CD"/>
    <w:rsid w:val="00EF6A48"/>
    <w:rsid w:val="00F22D18"/>
    <w:rsid w:val="00F3252B"/>
    <w:rsid w:val="00F34E28"/>
    <w:rsid w:val="00F35407"/>
    <w:rsid w:val="00F42382"/>
    <w:rsid w:val="00F50EE2"/>
    <w:rsid w:val="00F7293B"/>
    <w:rsid w:val="00F76FD3"/>
    <w:rsid w:val="00F806AE"/>
    <w:rsid w:val="00F965EF"/>
    <w:rsid w:val="00FA2B08"/>
    <w:rsid w:val="00FC1BF6"/>
    <w:rsid w:val="00FD0E8E"/>
    <w:rsid w:val="00FD7726"/>
    <w:rsid w:val="00FF244D"/>
    <w:rsid w:val="00FF5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2EA68"/>
  <w15:docId w15:val="{355434BB-2514-40D9-A1F8-499B0AB8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1231A2"/>
    <w:pPr>
      <w:jc w:val="both"/>
    </w:pPr>
    <w:rPr>
      <w:rFonts w:ascii="Raleway" w:hAnsi="Raleway"/>
      <w:sz w:val="24"/>
      <w:lang w:val="lv-LV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C704FB"/>
    <w:pPr>
      <w:keepNext/>
      <w:keepLines/>
      <w:numPr>
        <w:numId w:val="2"/>
      </w:numPr>
      <w:pBdr>
        <w:top w:val="dotted" w:sz="4" w:space="3" w:color="12123D"/>
        <w:left w:val="dotted" w:sz="4" w:space="3" w:color="12123D"/>
        <w:bottom w:val="dotted" w:sz="4" w:space="3" w:color="12123D"/>
        <w:right w:val="dotted" w:sz="4" w:space="3" w:color="12123D"/>
      </w:pBdr>
      <w:shd w:val="clear" w:color="auto" w:fill="51A6DC"/>
      <w:spacing w:before="240" w:after="240"/>
      <w:outlineLvl w:val="0"/>
    </w:pPr>
    <w:rPr>
      <w:rFonts w:eastAsiaTheme="majorEastAsia" w:cstheme="majorBidi"/>
      <w:b/>
      <w:color w:val="12123D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1231A2"/>
    <w:pPr>
      <w:keepNext/>
      <w:keepLines/>
      <w:numPr>
        <w:ilvl w:val="1"/>
        <w:numId w:val="2"/>
      </w:numPr>
      <w:spacing w:before="40" w:after="120"/>
      <w:outlineLvl w:val="1"/>
    </w:pPr>
    <w:rPr>
      <w:rFonts w:eastAsiaTheme="majorEastAsia" w:cstheme="majorBidi"/>
      <w:b/>
      <w:color w:val="12123D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C14B11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color w:val="12123D"/>
      <w:szCs w:val="24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rsid w:val="00390A5C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12123D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6D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5101A1"/>
    <w:pPr>
      <w:spacing w:before="600" w:after="600" w:line="240" w:lineRule="auto"/>
      <w:contextualSpacing/>
      <w:jc w:val="right"/>
    </w:pPr>
    <w:rPr>
      <w:rFonts w:eastAsiaTheme="majorEastAsia" w:cstheme="majorBidi"/>
      <w:b/>
      <w:color w:val="12123D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101A1"/>
    <w:rPr>
      <w:rFonts w:ascii="Raleway" w:eastAsiaTheme="majorEastAsia" w:hAnsi="Raleway" w:cstheme="majorBidi"/>
      <w:b/>
      <w:color w:val="12123D"/>
      <w:spacing w:val="-10"/>
      <w:kern w:val="28"/>
      <w:sz w:val="56"/>
      <w:szCs w:val="56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31A2"/>
    <w:rPr>
      <w:rFonts w:ascii="Raleway" w:eastAsiaTheme="majorEastAsia" w:hAnsi="Raleway" w:cstheme="majorBidi"/>
      <w:b/>
      <w:color w:val="12123D"/>
      <w:sz w:val="26"/>
      <w:szCs w:val="26"/>
      <w:lang w:val="lv-LV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C704FB"/>
    <w:rPr>
      <w:rFonts w:ascii="Raleway" w:eastAsiaTheme="majorEastAsia" w:hAnsi="Raleway" w:cstheme="majorBidi"/>
      <w:b/>
      <w:color w:val="12123D"/>
      <w:sz w:val="32"/>
      <w:szCs w:val="32"/>
      <w:shd w:val="clear" w:color="auto" w:fill="51A6DC"/>
      <w:lang w:val="lv-LV"/>
    </w:rPr>
  </w:style>
  <w:style w:type="paragraph" w:styleId="Bezatstarpm">
    <w:name w:val="No Spacing"/>
    <w:uiPriority w:val="1"/>
    <w:qFormat/>
    <w:rsid w:val="0073526F"/>
    <w:pPr>
      <w:spacing w:after="0" w:line="240" w:lineRule="auto"/>
    </w:pPr>
    <w:rPr>
      <w:lang w:val="lv-LV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5101A1"/>
    <w:pPr>
      <w:numPr>
        <w:ilvl w:val="1"/>
      </w:numPr>
      <w:jc w:val="right"/>
    </w:pPr>
    <w:rPr>
      <w:rFonts w:eastAsiaTheme="minorEastAsia"/>
      <w:spacing w:val="15"/>
      <w:sz w:val="36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5101A1"/>
    <w:rPr>
      <w:rFonts w:ascii="Raleway" w:eastAsiaTheme="minorEastAsia" w:hAnsi="Raleway"/>
      <w:spacing w:val="15"/>
      <w:sz w:val="36"/>
      <w:lang w:val="lv-LV"/>
    </w:rPr>
  </w:style>
  <w:style w:type="character" w:styleId="Izsmalcintsizclums">
    <w:name w:val="Subtle Emphasis"/>
    <w:basedOn w:val="Noklusjumarindkopasfonts"/>
    <w:uiPriority w:val="19"/>
    <w:qFormat/>
    <w:rsid w:val="008C45AD"/>
    <w:rPr>
      <w:i/>
      <w:iCs/>
      <w:color w:val="404040" w:themeColor="text1" w:themeTint="BF"/>
    </w:rPr>
  </w:style>
  <w:style w:type="character" w:styleId="Izclums">
    <w:name w:val="Emphasis"/>
    <w:basedOn w:val="Noklusjumarindkopasfonts"/>
    <w:uiPriority w:val="20"/>
    <w:qFormat/>
    <w:rsid w:val="008C45AD"/>
    <w:rPr>
      <w:i/>
      <w:iCs/>
    </w:rPr>
  </w:style>
  <w:style w:type="character" w:styleId="Intensvsizclums">
    <w:name w:val="Intense Emphasis"/>
    <w:basedOn w:val="Noklusjumarindkopasfonts"/>
    <w:uiPriority w:val="21"/>
    <w:qFormat/>
    <w:rsid w:val="008C45AD"/>
    <w:rPr>
      <w:i/>
      <w:iCs/>
      <w:color w:val="5B9BD5" w:themeColor="accent1"/>
    </w:rPr>
  </w:style>
  <w:style w:type="character" w:styleId="Izteiksmgs">
    <w:name w:val="Strong"/>
    <w:basedOn w:val="Noklusjumarindkopasfonts"/>
    <w:uiPriority w:val="22"/>
    <w:qFormat/>
    <w:rsid w:val="008C45AD"/>
    <w:rPr>
      <w:b/>
      <w:bCs/>
    </w:rPr>
  </w:style>
  <w:style w:type="paragraph" w:styleId="Citts">
    <w:name w:val="Quote"/>
    <w:basedOn w:val="Parasts"/>
    <w:next w:val="Parasts"/>
    <w:link w:val="CittsRakstz"/>
    <w:uiPriority w:val="29"/>
    <w:qFormat/>
    <w:rsid w:val="008C45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8C45AD"/>
    <w:rPr>
      <w:rFonts w:ascii="Helvetica" w:hAnsi="Helvetica"/>
      <w:i/>
      <w:iCs/>
      <w:color w:val="404040" w:themeColor="text1" w:themeTint="BF"/>
      <w:lang w:val="lv-LV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8C45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8C45AD"/>
    <w:rPr>
      <w:rFonts w:ascii="Helvetica" w:hAnsi="Helvetica"/>
      <w:i/>
      <w:iCs/>
      <w:color w:val="5B9BD5" w:themeColor="accent1"/>
      <w:lang w:val="lv-LV"/>
    </w:rPr>
  </w:style>
  <w:style w:type="character" w:styleId="Izsmalcintaatsauce">
    <w:name w:val="Subtle Reference"/>
    <w:basedOn w:val="Noklusjumarindkopasfonts"/>
    <w:uiPriority w:val="31"/>
    <w:qFormat/>
    <w:rsid w:val="008C45AD"/>
    <w:rPr>
      <w:smallCaps/>
      <w:color w:val="5A5A5A" w:themeColor="text1" w:themeTint="A5"/>
    </w:rPr>
  </w:style>
  <w:style w:type="character" w:styleId="Intensvaatsauce">
    <w:name w:val="Intense Reference"/>
    <w:basedOn w:val="Noklusjumarindkopasfonts"/>
    <w:uiPriority w:val="32"/>
    <w:qFormat/>
    <w:rsid w:val="008C45AD"/>
    <w:rPr>
      <w:b/>
      <w:bCs/>
      <w:smallCaps/>
      <w:color w:val="5B9BD5" w:themeColor="accent1"/>
      <w:spacing w:val="5"/>
    </w:rPr>
  </w:style>
  <w:style w:type="character" w:styleId="Grmatasnosaukums">
    <w:name w:val="Book Title"/>
    <w:basedOn w:val="Noklusjumarindkopasfonts"/>
    <w:uiPriority w:val="33"/>
    <w:qFormat/>
    <w:rsid w:val="008C45AD"/>
    <w:rPr>
      <w:b/>
      <w:bCs/>
      <w:i/>
      <w:iCs/>
      <w:spacing w:val="5"/>
    </w:rPr>
  </w:style>
  <w:style w:type="paragraph" w:styleId="Sarakstarindkopa">
    <w:name w:val="List Paragraph"/>
    <w:aliases w:val="2,Strip,Virsraksti,Numbered Para 1,Dot pt,List Paragraph Char Char Char,Indicator Text,Bullet Points,MAIN CONTENT,IFCL - List Paragraph,List Paragraph12,OBC Bullet,F5 List Paragraph,Colorful List - Accent 11,Bullet Styl"/>
    <w:basedOn w:val="Parasts"/>
    <w:link w:val="SarakstarindkopaRakstz"/>
    <w:uiPriority w:val="34"/>
    <w:qFormat/>
    <w:rsid w:val="008C45AD"/>
    <w:pPr>
      <w:ind w:left="720"/>
      <w:contextualSpacing/>
    </w:pPr>
  </w:style>
  <w:style w:type="paragraph" w:customStyle="1" w:styleId="SubSubtitle">
    <w:name w:val="SubSubtitle"/>
    <w:basedOn w:val="Apakvirsraksts"/>
    <w:qFormat/>
    <w:rsid w:val="00D92462"/>
    <w:pPr>
      <w:spacing w:before="600" w:after="360"/>
    </w:pPr>
    <w:rPr>
      <w:b/>
      <w:sz w:val="28"/>
    </w:rPr>
  </w:style>
  <w:style w:type="character" w:styleId="Hipersaite">
    <w:name w:val="Hyperlink"/>
    <w:basedOn w:val="Noklusjumarindkopasfonts"/>
    <w:uiPriority w:val="99"/>
    <w:unhideWhenUsed/>
    <w:rsid w:val="00A57D37"/>
    <w:rPr>
      <w:color w:val="0563C1" w:themeColor="hyperlink"/>
      <w:u w:val="single"/>
    </w:rPr>
  </w:style>
  <w:style w:type="paragraph" w:customStyle="1" w:styleId="SubSubtitle2">
    <w:name w:val="SubSubtitle2"/>
    <w:basedOn w:val="SubSubtitle"/>
    <w:qFormat/>
    <w:rsid w:val="00D92462"/>
    <w:pPr>
      <w:jc w:val="center"/>
    </w:pPr>
    <w:rPr>
      <w:b w:val="0"/>
      <w:sz w:val="24"/>
    </w:rPr>
  </w:style>
  <w:style w:type="paragraph" w:styleId="Galvene">
    <w:name w:val="header"/>
    <w:basedOn w:val="Parasts"/>
    <w:link w:val="GalveneRakstz"/>
    <w:uiPriority w:val="99"/>
    <w:unhideWhenUsed/>
    <w:rsid w:val="00B57FC9"/>
    <w:pPr>
      <w:tabs>
        <w:tab w:val="center" w:pos="4320"/>
        <w:tab w:val="right" w:pos="8640"/>
      </w:tabs>
      <w:spacing w:after="0" w:line="240" w:lineRule="auto"/>
    </w:pPr>
    <w:rPr>
      <w:sz w:val="20"/>
    </w:rPr>
  </w:style>
  <w:style w:type="character" w:customStyle="1" w:styleId="GalveneRakstz">
    <w:name w:val="Galvene Rakstz."/>
    <w:basedOn w:val="Noklusjumarindkopasfonts"/>
    <w:link w:val="Galvene"/>
    <w:uiPriority w:val="99"/>
    <w:rsid w:val="00B57FC9"/>
    <w:rPr>
      <w:rFonts w:ascii="Raleway" w:hAnsi="Raleway"/>
      <w:sz w:val="20"/>
      <w:lang w:val="lv-LV"/>
    </w:rPr>
  </w:style>
  <w:style w:type="paragraph" w:styleId="Kjene">
    <w:name w:val="footer"/>
    <w:basedOn w:val="Parasts"/>
    <w:link w:val="KjeneRakstz"/>
    <w:uiPriority w:val="99"/>
    <w:unhideWhenUsed/>
    <w:rsid w:val="00B57FC9"/>
    <w:pPr>
      <w:tabs>
        <w:tab w:val="center" w:pos="4320"/>
        <w:tab w:val="right" w:pos="8640"/>
      </w:tabs>
      <w:spacing w:after="0" w:line="240" w:lineRule="auto"/>
    </w:pPr>
    <w:rPr>
      <w:sz w:val="20"/>
    </w:rPr>
  </w:style>
  <w:style w:type="character" w:customStyle="1" w:styleId="KjeneRakstz">
    <w:name w:val="Kājene Rakstz."/>
    <w:basedOn w:val="Noklusjumarindkopasfonts"/>
    <w:link w:val="Kjene"/>
    <w:uiPriority w:val="99"/>
    <w:rsid w:val="00B57FC9"/>
    <w:rPr>
      <w:rFonts w:ascii="Raleway" w:hAnsi="Raleway"/>
      <w:sz w:val="20"/>
      <w:lang w:val="lv-LV"/>
    </w:rPr>
  </w:style>
  <w:style w:type="table" w:customStyle="1" w:styleId="Sarakstatabula4-izclums11">
    <w:name w:val="Saraksta tabula 4 - izcēlums 11"/>
    <w:basedOn w:val="Parastatabula"/>
    <w:uiPriority w:val="49"/>
    <w:rsid w:val="004775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arakstatabula3-izclums11">
    <w:name w:val="Saraksta tabula 3 - izcēlums 11"/>
    <w:basedOn w:val="Parastatabula"/>
    <w:uiPriority w:val="48"/>
    <w:rsid w:val="0037546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Reatabula1gaia-izclums11">
    <w:name w:val="Režģa tabula 1 gaiša - izcēlums 11"/>
    <w:basedOn w:val="Parastatabula"/>
    <w:uiPriority w:val="46"/>
    <w:rsid w:val="0037546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EStable">
    <w:name w:val="CES table"/>
    <w:basedOn w:val="Parastatabula"/>
    <w:uiPriority w:val="99"/>
    <w:rsid w:val="00375465"/>
    <w:pPr>
      <w:spacing w:after="0" w:line="240" w:lineRule="auto"/>
    </w:pPr>
    <w:rPr>
      <w:rFonts w:ascii="Raleway" w:hAnsi="Raleway"/>
      <w:sz w:val="24"/>
    </w:rPr>
    <w:tblPr>
      <w:tblBorders>
        <w:top w:val="single" w:sz="4" w:space="0" w:color="12123D"/>
        <w:left w:val="single" w:sz="4" w:space="0" w:color="12123D"/>
        <w:bottom w:val="single" w:sz="4" w:space="0" w:color="12123D"/>
        <w:right w:val="single" w:sz="4" w:space="0" w:color="12123D"/>
        <w:insideH w:val="single" w:sz="4" w:space="0" w:color="12123D"/>
        <w:insideV w:val="single" w:sz="4" w:space="0" w:color="12123D"/>
      </w:tblBorders>
    </w:tblPr>
    <w:tblStylePr w:type="firstRow">
      <w:pPr>
        <w:jc w:val="center"/>
      </w:pPr>
      <w:rPr>
        <w:rFonts w:ascii="Raleway" w:hAnsi="Raleway"/>
        <w:color w:val="12123D"/>
        <w:sz w:val="24"/>
      </w:rPr>
      <w:tblPr/>
      <w:tcPr>
        <w:shd w:val="clear" w:color="auto" w:fill="51A6DC"/>
        <w:vAlign w:val="center"/>
      </w:tcPr>
    </w:tblStylePr>
  </w:style>
  <w:style w:type="character" w:customStyle="1" w:styleId="Virsraksts3Rakstz">
    <w:name w:val="Virsraksts 3 Rakstz."/>
    <w:basedOn w:val="Noklusjumarindkopasfonts"/>
    <w:link w:val="Virsraksts3"/>
    <w:uiPriority w:val="9"/>
    <w:rsid w:val="00C14B11"/>
    <w:rPr>
      <w:rFonts w:ascii="Raleway" w:eastAsiaTheme="majorEastAsia" w:hAnsi="Raleway" w:cstheme="majorBidi"/>
      <w:color w:val="12123D"/>
      <w:sz w:val="24"/>
      <w:szCs w:val="24"/>
      <w:lang w:val="lv-LV"/>
    </w:rPr>
  </w:style>
  <w:style w:type="paragraph" w:customStyle="1" w:styleId="Bulleted">
    <w:name w:val="Bulleted"/>
    <w:basedOn w:val="Parasts"/>
    <w:qFormat/>
    <w:rsid w:val="004906A8"/>
    <w:pPr>
      <w:numPr>
        <w:numId w:val="1"/>
      </w:numPr>
    </w:pPr>
  </w:style>
  <w:style w:type="paragraph" w:styleId="Vresteksts">
    <w:name w:val="footnote text"/>
    <w:basedOn w:val="Parasts"/>
    <w:link w:val="VrestekstsRakstz"/>
    <w:uiPriority w:val="99"/>
    <w:semiHidden/>
    <w:unhideWhenUsed/>
    <w:rsid w:val="00E960E4"/>
    <w:pPr>
      <w:spacing w:after="0" w:line="240" w:lineRule="auto"/>
    </w:pPr>
    <w:rPr>
      <w:sz w:val="20"/>
      <w:szCs w:val="20"/>
    </w:rPr>
  </w:style>
  <w:style w:type="character" w:customStyle="1" w:styleId="VrestekstsRakstz">
    <w:name w:val="Vēres teksts Rakstz."/>
    <w:basedOn w:val="Noklusjumarindkopasfonts"/>
    <w:link w:val="Vresteksts"/>
    <w:uiPriority w:val="99"/>
    <w:semiHidden/>
    <w:rsid w:val="00E960E4"/>
    <w:rPr>
      <w:rFonts w:ascii="Raleway" w:hAnsi="Raleway"/>
      <w:sz w:val="20"/>
      <w:szCs w:val="20"/>
      <w:lang w:val="lv-LV"/>
    </w:rPr>
  </w:style>
  <w:style w:type="character" w:styleId="Vresatsauce">
    <w:name w:val="footnote reference"/>
    <w:basedOn w:val="Noklusjumarindkopasfonts"/>
    <w:uiPriority w:val="99"/>
    <w:semiHidden/>
    <w:unhideWhenUsed/>
    <w:rsid w:val="00E960E4"/>
    <w:rPr>
      <w:vertAlign w:val="superscript"/>
    </w:rPr>
  </w:style>
  <w:style w:type="character" w:customStyle="1" w:styleId="Virsraksts4Rakstz">
    <w:name w:val="Virsraksts 4 Rakstz."/>
    <w:basedOn w:val="Noklusjumarindkopasfonts"/>
    <w:link w:val="Virsraksts4"/>
    <w:uiPriority w:val="9"/>
    <w:rsid w:val="00390A5C"/>
    <w:rPr>
      <w:rFonts w:ascii="Raleway" w:eastAsiaTheme="majorEastAsia" w:hAnsi="Raleway" w:cstheme="majorBidi"/>
      <w:i/>
      <w:iCs/>
      <w:color w:val="12123D"/>
      <w:sz w:val="24"/>
      <w:lang w:val="lv-LV"/>
    </w:rPr>
  </w:style>
  <w:style w:type="paragraph" w:styleId="Saturs1">
    <w:name w:val="toc 1"/>
    <w:basedOn w:val="Parasts"/>
    <w:next w:val="Parasts"/>
    <w:autoRedefine/>
    <w:uiPriority w:val="39"/>
    <w:unhideWhenUsed/>
    <w:rsid w:val="00B57FC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aturs2">
    <w:name w:val="toc 2"/>
    <w:basedOn w:val="Parasts"/>
    <w:next w:val="Parasts"/>
    <w:autoRedefine/>
    <w:uiPriority w:val="39"/>
    <w:unhideWhenUsed/>
    <w:rsid w:val="00B57FC9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aturs3">
    <w:name w:val="toc 3"/>
    <w:basedOn w:val="Parasts"/>
    <w:next w:val="Parasts"/>
    <w:autoRedefine/>
    <w:uiPriority w:val="39"/>
    <w:unhideWhenUsed/>
    <w:rsid w:val="00B57FC9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Nubmered">
    <w:name w:val="Nubmered"/>
    <w:basedOn w:val="Parasts"/>
    <w:qFormat/>
    <w:rsid w:val="008E5963"/>
    <w:pPr>
      <w:numPr>
        <w:numId w:val="3"/>
      </w:numPr>
    </w:pPr>
  </w:style>
  <w:style w:type="paragraph" w:styleId="Parakstszemobjekta">
    <w:name w:val="caption"/>
    <w:basedOn w:val="Parasts"/>
    <w:next w:val="Parasts"/>
    <w:uiPriority w:val="35"/>
    <w:unhideWhenUsed/>
    <w:qFormat/>
    <w:rsid w:val="004436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matteksts">
    <w:name w:val="Body Text"/>
    <w:basedOn w:val="Parasts"/>
    <w:link w:val="PamattekstsRakstz"/>
    <w:uiPriority w:val="99"/>
    <w:unhideWhenUsed/>
    <w:rsid w:val="00E56687"/>
    <w:pPr>
      <w:suppressAutoHyphens/>
      <w:spacing w:after="120" w:line="276" w:lineRule="auto"/>
      <w:jc w:val="left"/>
    </w:pPr>
    <w:rPr>
      <w:rFonts w:ascii="Calibri" w:eastAsia="Calibri" w:hAnsi="Calibri" w:cs="Calibri"/>
      <w:sz w:val="22"/>
      <w:lang w:eastAsia="ar-SA"/>
    </w:rPr>
  </w:style>
  <w:style w:type="character" w:customStyle="1" w:styleId="PamattekstsRakstz">
    <w:name w:val="Pamatteksts Rakstz."/>
    <w:basedOn w:val="Noklusjumarindkopasfonts"/>
    <w:link w:val="Pamatteksts"/>
    <w:uiPriority w:val="99"/>
    <w:rsid w:val="00E56687"/>
    <w:rPr>
      <w:rFonts w:ascii="Calibri" w:eastAsia="Calibri" w:hAnsi="Calibri" w:cs="Calibri"/>
      <w:lang w:val="lv-LV" w:eastAsia="ar-SA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9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9A41BC"/>
    <w:rPr>
      <w:rFonts w:ascii="Tahoma" w:hAnsi="Tahoma" w:cs="Tahoma"/>
      <w:sz w:val="16"/>
      <w:szCs w:val="16"/>
      <w:lang w:val="lv-LV"/>
    </w:rPr>
  </w:style>
  <w:style w:type="character" w:customStyle="1" w:styleId="SarakstarindkopaRakstz">
    <w:name w:val="Saraksta rindkopa Rakstz."/>
    <w:aliases w:val="2 Rakstz.,Strip Rakstz.,Virsraksti Rakstz.,Numbered Para 1 Rakstz.,Dot pt Rakstz.,List Paragraph Char Char Char Rakstz.,Indicator Text Rakstz.,Bullet Points Rakstz.,MAIN CONTENT Rakstz.,IFCL - List Paragraph Rakstz."/>
    <w:basedOn w:val="Noklusjumarindkopasfonts"/>
    <w:link w:val="Sarakstarindkopa"/>
    <w:uiPriority w:val="34"/>
    <w:qFormat/>
    <w:locked/>
    <w:rsid w:val="009A41BC"/>
    <w:rPr>
      <w:rFonts w:ascii="Raleway" w:hAnsi="Raleway"/>
      <w:sz w:val="24"/>
      <w:lang w:val="lv-LV"/>
    </w:rPr>
  </w:style>
  <w:style w:type="character" w:customStyle="1" w:styleId="Neatrisintapieminana1">
    <w:name w:val="Neatrisināta pieminēšana1"/>
    <w:basedOn w:val="Noklusjumarindkopasfonts"/>
    <w:uiPriority w:val="99"/>
    <w:semiHidden/>
    <w:unhideWhenUsed/>
    <w:rsid w:val="008C623B"/>
    <w:rPr>
      <w:color w:val="605E5C"/>
      <w:shd w:val="clear" w:color="auto" w:fill="E1DFDD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B92512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lv-LV"/>
    </w:rPr>
  </w:style>
  <w:style w:type="character" w:styleId="Komentraatsauce">
    <w:name w:val="annotation reference"/>
    <w:basedOn w:val="Noklusjumarindkopasfonts"/>
    <w:uiPriority w:val="99"/>
    <w:semiHidden/>
    <w:unhideWhenUsed/>
    <w:rsid w:val="00A14756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A14756"/>
    <w:pPr>
      <w:spacing w:line="240" w:lineRule="auto"/>
    </w:pPr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A14756"/>
    <w:rPr>
      <w:rFonts w:ascii="Raleway" w:hAnsi="Raleway"/>
      <w:sz w:val="20"/>
      <w:szCs w:val="20"/>
      <w:lang w:val="lv-LV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A14756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A14756"/>
    <w:rPr>
      <w:rFonts w:ascii="Raleway" w:hAnsi="Raleway"/>
      <w:b/>
      <w:bCs/>
      <w:sz w:val="20"/>
      <w:szCs w:val="2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localhost/nauticalapp/app/home.php%22%C2%A0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-=Projekti_CES=-\BuvniecibasABC\koncepcija_template_2018-09-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449D-FC16-4FEC-A8CB-A20B7F37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koncepcija_template_2018-09-09.dotx</Template>
  <TotalTime>3909</TotalTime>
  <Pages>1</Pages>
  <Words>5982</Words>
  <Characters>3411</Characters>
  <Application>Microsoft Office Word</Application>
  <DocSecurity>0</DocSecurity>
  <Lines>28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Stals</dc:creator>
  <cp:keywords/>
  <dc:description/>
  <cp:lastModifiedBy>Martins Stals</cp:lastModifiedBy>
  <cp:revision>110</cp:revision>
  <dcterms:created xsi:type="dcterms:W3CDTF">2019-01-04T15:12:00Z</dcterms:created>
  <dcterms:modified xsi:type="dcterms:W3CDTF">2020-04-15T14:09:00Z</dcterms:modified>
</cp:coreProperties>
</file>